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AD660" w14:textId="745DE7A4" w:rsidR="00182062" w:rsidRDefault="00FE3890">
      <w:pPr>
        <w:pStyle w:val="Footer"/>
        <w:tabs>
          <w:tab w:val="clear" w:pos="4320"/>
          <w:tab w:val="clear" w:pos="8640"/>
        </w:tabs>
        <w:rPr>
          <w:rFonts w:ascii="Century Schoolbook" w:hAnsi="Century Schoolbook"/>
          <w:noProof/>
        </w:rPr>
      </w:pPr>
      <w:r>
        <w:rPr>
          <w:rFonts w:ascii="Century Schoolbook" w:hAnsi="Century Schoolbook"/>
          <w:noProof/>
        </w:rPr>
        <mc:AlternateContent>
          <mc:Choice Requires="wps">
            <w:drawing>
              <wp:anchor distT="0" distB="0" distL="114300" distR="114300" simplePos="0" relativeHeight="251656192" behindDoc="0" locked="0" layoutInCell="0" allowOverlap="1" wp14:anchorId="544E7AAB" wp14:editId="1424CE6C">
                <wp:simplePos x="0" y="0"/>
                <wp:positionH relativeFrom="margin">
                  <wp:posOffset>-182880</wp:posOffset>
                </wp:positionH>
                <wp:positionV relativeFrom="margin">
                  <wp:posOffset>-365760</wp:posOffset>
                </wp:positionV>
                <wp:extent cx="3094330" cy="1097280"/>
                <wp:effectExtent l="0" t="0" r="11430" b="762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4330" cy="1097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58C94E" w14:textId="77777777" w:rsidR="008774B0" w:rsidRPr="00FE3890" w:rsidRDefault="008774B0">
                            <w:pPr>
                              <w:rPr>
                                <w:rFonts w:ascii="Lato" w:hAnsi="Lato"/>
                                <w:b/>
                                <w:sz w:val="20"/>
                              </w:rPr>
                            </w:pPr>
                            <w:r w:rsidRPr="00FE3890">
                              <w:rPr>
                                <w:rFonts w:ascii="Lato" w:hAnsi="Lato"/>
                                <w:b/>
                                <w:sz w:val="20"/>
                              </w:rPr>
                              <w:t>&lt;&lt;Lead_ChapterName&gt;&gt;</w:t>
                            </w:r>
                          </w:p>
                          <w:p w14:paraId="100717AE" w14:textId="77777777" w:rsidR="00FE3890" w:rsidRPr="00FE3890" w:rsidRDefault="00FE3890">
                            <w:pPr>
                              <w:rPr>
                                <w:rFonts w:ascii="Lato" w:hAnsi="Lato"/>
                                <w:sz w:val="16"/>
                              </w:rPr>
                            </w:pPr>
                            <w:r w:rsidRPr="00FE3890">
                              <w:rPr>
                                <w:rFonts w:ascii="Lato" w:hAnsi="Lato"/>
                                <w:sz w:val="16"/>
                              </w:rPr>
                              <w:t>&lt;&lt;User_Street&gt;&gt;</w:t>
                            </w:r>
                          </w:p>
                          <w:p w14:paraId="38CE1C0F" w14:textId="77777777" w:rsidR="00FE3890" w:rsidRPr="00FE3890" w:rsidRDefault="00FE3890">
                            <w:pPr>
                              <w:rPr>
                                <w:rFonts w:ascii="Lato" w:hAnsi="Lato"/>
                                <w:sz w:val="16"/>
                              </w:rPr>
                            </w:pPr>
                            <w:r w:rsidRPr="00FE3890">
                              <w:rPr>
                                <w:rFonts w:ascii="Lato" w:hAnsi="Lato"/>
                                <w:sz w:val="16"/>
                              </w:rPr>
                              <w:t>&lt;&lt;User_City&gt;&gt;, &lt;&lt;User_StateCode&gt;&gt;  &lt;&lt;User_PostalCode&gt;&gt;</w:t>
                            </w:r>
                          </w:p>
                          <w:p w14:paraId="76048A2F" w14:textId="77777777" w:rsidR="00FE3890" w:rsidRPr="00FE3890" w:rsidRDefault="00FE3890">
                            <w:pPr>
                              <w:rPr>
                                <w:rFonts w:ascii="Lato" w:hAnsi="Lato"/>
                                <w:sz w:val="16"/>
                              </w:rPr>
                            </w:pPr>
                            <w:r w:rsidRPr="00FE3890">
                              <w:rPr>
                                <w:rFonts w:ascii="Lato" w:hAnsi="Lato"/>
                                <w:sz w:val="16"/>
                              </w:rPr>
                              <w:t>&lt;&lt;User_Phone&gt;&gt;</w:t>
                            </w:r>
                          </w:p>
                          <w:p w14:paraId="31320960" w14:textId="77777777" w:rsidR="00FE3890" w:rsidRPr="00FE3890" w:rsidRDefault="007C2CD8" w:rsidP="00F81572">
                            <w:pPr>
                              <w:rPr>
                                <w:rFonts w:ascii="Lato" w:hAnsi="Lato"/>
                                <w:sz w:val="16"/>
                              </w:rPr>
                            </w:pPr>
                            <w:r w:rsidRPr="00FE3890">
                              <w:rPr>
                                <w:rFonts w:ascii="Lato" w:hAnsi="Lato"/>
                                <w:sz w:val="16"/>
                              </w:rPr>
                              <w:t xml:space="preserve">FAX: </w:t>
                            </w:r>
                            <w:r w:rsidR="00FE3890" w:rsidRPr="00FE3890">
                              <w:rPr>
                                <w:rFonts w:ascii="Lato" w:hAnsi="Lato"/>
                                <w:sz w:val="16"/>
                              </w:rPr>
                              <w:t>&lt;&lt;User_Fax&gt;&gt;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4E7AAB" id="Rectangle 2" o:spid="_x0000_s1026" style="position:absolute;margin-left:-14.4pt;margin-top:-28.8pt;width:243.65pt;height:86.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" o:allowincell="f" filled="f" stroked="f">
                <v:textbox inset="0,0,0,0">
                  <w:txbxContent>
                    <w:p w14:paraId="0C58C94E" w14:textId="77777777" w:rsidR="008774B0" w:rsidRPr="00FE3890" w:rsidRDefault="008774B0">
                      <w:pPr>
                        <w:rPr>
                          <w:rFonts w:ascii="Lato" w:hAnsi="Lato"/>
                          <w:b/>
                          <w:sz w:val="20"/>
                        </w:rPr>
                      </w:pPr>
                      <w:r w:rsidRPr="00FE3890">
                        <w:rPr>
                          <w:rFonts w:ascii="Lato" w:hAnsi="Lato"/>
                          <w:b/>
                          <w:sz w:val="20"/>
                        </w:rPr>
                        <w:t>&lt;&lt;Lead_ChapterName&gt;&gt;</w:t>
                      </w:r>
                    </w:p>
                    <w:p w14:paraId="100717AE" w14:textId="77777777" w:rsidR="00FE3890" w:rsidRPr="00FE3890" w:rsidRDefault="00FE3890">
                      <w:pPr>
                        <w:rPr>
                          <w:rFonts w:ascii="Lato" w:hAnsi="Lato"/>
                          <w:sz w:val="16"/>
                        </w:rPr>
                      </w:pPr>
                      <w:r w:rsidRPr="00FE3890">
                        <w:rPr>
                          <w:rFonts w:ascii="Lato" w:hAnsi="Lato"/>
                          <w:sz w:val="16"/>
                        </w:rPr>
                        <w:t>&lt;&lt;User_Street&gt;&gt;</w:t>
                      </w:r>
                    </w:p>
                    <w:p w14:paraId="38CE1C0F" w14:textId="77777777" w:rsidR="00FE3890" w:rsidRPr="00FE3890" w:rsidRDefault="00FE3890">
                      <w:pPr>
                        <w:rPr>
                          <w:rFonts w:ascii="Lato" w:hAnsi="Lato"/>
                          <w:sz w:val="16"/>
                        </w:rPr>
                      </w:pPr>
                      <w:r w:rsidRPr="00FE3890">
                        <w:rPr>
                          <w:rFonts w:ascii="Lato" w:hAnsi="Lato"/>
                          <w:sz w:val="16"/>
                        </w:rPr>
                        <w:t>&lt;&lt;User_City&gt;&gt;, &lt;&lt;User_StateCode&gt;&gt;  &lt;&lt;User_PostalCode&gt;&gt;</w:t>
                      </w:r>
                    </w:p>
                    <w:p w14:paraId="76048A2F" w14:textId="77777777" w:rsidR="00FE3890" w:rsidRPr="00FE3890" w:rsidRDefault="00FE3890">
                      <w:pPr>
                        <w:rPr>
                          <w:rFonts w:ascii="Lato" w:hAnsi="Lato"/>
                          <w:sz w:val="16"/>
                        </w:rPr>
                      </w:pPr>
                      <w:r w:rsidRPr="00FE3890">
                        <w:rPr>
                          <w:rFonts w:ascii="Lato" w:hAnsi="Lato"/>
                          <w:sz w:val="16"/>
                        </w:rPr>
                        <w:t>&lt;&lt;User_Phone&gt;&gt;</w:t>
                      </w:r>
                    </w:p>
                    <w:p w14:paraId="31320960" w14:textId="77777777" w:rsidR="00FE3890" w:rsidRPr="00FE3890" w:rsidRDefault="007C2CD8" w:rsidP="00F81572">
                      <w:pPr>
                        <w:rPr>
                          <w:rFonts w:ascii="Lato" w:hAnsi="Lato"/>
                          <w:sz w:val="16"/>
                        </w:rPr>
                      </w:pPr>
                      <w:r w:rsidRPr="00FE3890">
                        <w:rPr>
                          <w:rFonts w:ascii="Lato" w:hAnsi="Lato"/>
                          <w:sz w:val="16"/>
                        </w:rPr>
                        <w:t xml:space="preserve">FAX: </w:t>
                      </w:r>
                      <w:r w:rsidR="00FE3890" w:rsidRPr="00FE3890">
                        <w:rPr>
                          <w:rFonts w:ascii="Lato" w:hAnsi="Lato"/>
                          <w:sz w:val="16"/>
                        </w:rPr>
                        <w:t>&lt;&lt;User_Fax&gt;&gt;</w:t>
                      </w:r>
                    </w:p>
                  </w:txbxContent>
                </v:textbox>
                <w10:wrap anchorx="margin" anchory="margin"/>
              </v:rect>
            </w:pict>
          </mc:Fallback>
        </mc:AlternateContent>
      </w:r>
      <w:r w:rsidR="003B7AF0">
        <w:rPr>
          <w:rFonts w:ascii="Century Schoolbook" w:hAnsi="Century Schoolbook"/>
          <w:noProof/>
        </w:rPr>
        <w:drawing>
          <wp:anchor distT="0" distB="0" distL="114300" distR="114300" simplePos="0" relativeHeight="251675648" behindDoc="1" locked="0" layoutInCell="1" allowOverlap="1" wp14:anchorId="27AEA86A" wp14:editId="3E95BF80">
            <wp:simplePos x="0" y="0"/>
            <wp:positionH relativeFrom="column">
              <wp:posOffset>4072417</wp:posOffset>
            </wp:positionH>
            <wp:positionV relativeFrom="paragraph">
              <wp:posOffset>-473413</wp:posOffset>
            </wp:positionV>
            <wp:extent cx="2418715" cy="6591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W_Standard_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8715" cy="659130"/>
                    </a:xfrm>
                    <a:prstGeom prst="rect">
                      <a:avLst/>
                    </a:prstGeom>
                  </pic:spPr>
                </pic:pic>
              </a:graphicData>
            </a:graphic>
          </wp:anchor>
        </w:drawing>
      </w:r>
      <w:r w:rsidR="007473DE">
        <w:rPr>
          <w:rFonts w:ascii="Century Schoolbook" w:hAnsi="Century Schoolbook"/>
          <w:noProof/>
        </w:rPr>
        <mc:AlternateContent>
          <mc:Choice Requires="wps">
            <w:drawing>
              <wp:anchor distT="0" distB="0" distL="114300" distR="114300" simplePos="0" relativeHeight="251657216" behindDoc="0" locked="0" layoutInCell="0" allowOverlap="1" wp14:anchorId="58C84BE5" wp14:editId="17148229">
                <wp:simplePos x="0" y="0"/>
                <wp:positionH relativeFrom="column">
                  <wp:posOffset>3749040</wp:posOffset>
                </wp:positionH>
                <wp:positionV relativeFrom="paragraph">
                  <wp:posOffset>-548640</wp:posOffset>
                </wp:positionV>
                <wp:extent cx="2446020" cy="8890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889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664C91" w14:textId="24AEE1D0" w:rsidR="00182062" w:rsidRDefault="00182062"/>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8C84BE5" id="_x0000_t202" coordsize="21600,21600" o:spt="202" path="m,l,21600r21600,l21600,xe">
                <v:stroke joinstyle="miter"/>
                <v:path gradientshapeok="t" o:connecttype="rect"/>
              </v:shapetype>
              <v:shape id="Text Box 3" o:spid="_x0000_s1027" type="#_x0000_t202" style="position:absolute;margin-left:295.2pt;margin-top:-43.2pt;width:192.6pt;height:70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" o:allowincell="f" stroked="f">
                <v:textbox style="mso-fit-shape-to-text:t">
                  <w:txbxContent>
                    <w:p w14:paraId="6F664C91" w14:textId="24AEE1D0" w:rsidR="00182062" w:rsidRDefault="00182062"/>
                  </w:txbxContent>
                </v:textbox>
              </v:shape>
            </w:pict>
          </mc:Fallback>
        </mc:AlternateContent>
      </w:r>
    </w:p>
    <w:p w14:paraId="644EE6A2" w14:textId="77777777" w:rsidR="00182062" w:rsidRDefault="00182062"/>
    <w:p w14:paraId="41F2B2D0" w14:textId="77777777" w:rsidR="00182062" w:rsidRDefault="00182062"/>
    <w:p w14:paraId="16C2A6DD" w14:textId="77777777" w:rsidR="00182062" w:rsidRDefault="00182062"/>
    <w:p w14:paraId="448822D5" w14:textId="77777777" w:rsidR="00182062" w:rsidRDefault="00182062"/>
    <w:p w14:paraId="35AD2836" w14:textId="77777777" w:rsidR="00182062" w:rsidRDefault="00182062"/>
    <w:p w14:paraId="4EEC697F" w14:textId="77777777" w:rsidR="00182062" w:rsidRPr="004B7EE6" w:rsidRDefault="00182062">
      <w:pPr>
        <w:pBdr>
          <w:top w:val="single" w:sz="12" w:space="1" w:color="auto"/>
          <w:left w:val="single" w:sz="12" w:space="1" w:color="auto"/>
          <w:bottom w:val="single" w:sz="12" w:space="1" w:color="auto"/>
          <w:right w:val="single" w:sz="12" w:space="1" w:color="auto"/>
        </w:pBdr>
        <w:shd w:val="solid" w:color="auto" w:fill="auto"/>
        <w:ind w:left="-720" w:right="-720"/>
        <w:jc w:val="center"/>
        <w:rPr>
          <w:rFonts w:ascii="Lato" w:hAnsi="Lato"/>
          <w:b/>
          <w:color w:val="FFFFFF"/>
          <w:sz w:val="28"/>
        </w:rPr>
      </w:pPr>
      <w:r w:rsidRPr="004B7EE6">
        <w:rPr>
          <w:rFonts w:ascii="Lato" w:hAnsi="Lato"/>
          <w:b/>
          <w:color w:val="FFFFFF"/>
          <w:sz w:val="28"/>
        </w:rPr>
        <w:t>F           A           C           S           I           M           I           L           E</w:t>
      </w:r>
    </w:p>
    <w:p w14:paraId="5E980AB8" w14:textId="77777777" w:rsidR="00182062" w:rsidRPr="007C2CD8" w:rsidRDefault="00182062">
      <w:pPr>
        <w:rPr>
          <w:rFonts w:ascii="Century Gothic" w:hAnsi="Century Gothic"/>
        </w:rPr>
      </w:pPr>
    </w:p>
    <w:p w14:paraId="09E03008" w14:textId="77777777" w:rsidR="00182062" w:rsidRPr="007C2CD8" w:rsidRDefault="00182062">
      <w:pPr>
        <w:rPr>
          <w:rFonts w:ascii="Century Gothic" w:hAnsi="Century Gothic"/>
        </w:rPr>
      </w:pPr>
    </w:p>
    <w:tbl>
      <w:tblPr>
        <w:tblW w:w="9576" w:type="dxa"/>
        <w:tblLayout w:type="fixed"/>
        <w:tblLook w:val="0000" w:firstRow="0" w:lastRow="0" w:firstColumn="0" w:lastColumn="0" w:noHBand="0" w:noVBand="0"/>
      </w:tblPr>
      <w:tblGrid>
        <w:gridCol w:w="1638"/>
        <w:gridCol w:w="7938"/>
      </w:tblGrid>
      <w:tr w:rsidR="002933B4" w:rsidRPr="00C22791" w14:paraId="1CEAA767" w14:textId="77777777" w:rsidTr="002933B4">
        <w:trPr>
          <w:trHeight w:val="320"/>
        </w:trPr>
        <w:tc>
          <w:tcPr>
            <w:tcW w:w="1638" w:type="dxa"/>
          </w:tcPr>
          <w:p w14:paraId="789F47B1" w14:textId="77777777" w:rsidR="002933B4" w:rsidRPr="00C22791" w:rsidRDefault="002933B4" w:rsidP="002933B4">
            <w:pPr>
              <w:jc w:val="right"/>
              <w:rPr>
                <w:rFonts w:ascii="Lato" w:hAnsi="Lato"/>
                <w:noProof/>
                <w:sz w:val="20"/>
              </w:rPr>
            </w:pPr>
            <w:r w:rsidRPr="00C22791">
              <w:rPr>
                <w:rFonts w:ascii="Lato" w:hAnsi="Lato"/>
                <w:noProof/>
                <w:sz w:val="20"/>
              </w:rPr>
              <w:t>TO:</w:t>
            </w:r>
          </w:p>
        </w:tc>
        <w:tc>
          <w:tcPr>
            <w:tcW w:w="7938" w:type="dxa"/>
            <w:tcBorders>
              <w:bottom w:val="single" w:sz="6" w:space="0" w:color="auto"/>
            </w:tcBorders>
            <w:vAlign w:val="bottom"/>
          </w:tcPr>
          <w:p w14:paraId="118E58A0" w14:textId="6B4B3A37" w:rsidR="002933B4" w:rsidRPr="00C22791" w:rsidRDefault="002933B4" w:rsidP="002933B4">
            <w:pPr>
              <w:rPr>
                <w:rFonts w:ascii="Lato" w:hAnsi="Lato"/>
                <w:noProof/>
                <w:sz w:val="20"/>
              </w:rPr>
            </w:pPr>
          </w:p>
        </w:tc>
      </w:tr>
      <w:tr w:rsidR="002933B4" w:rsidRPr="00C22791" w14:paraId="33DD8827" w14:textId="77777777" w:rsidTr="002933B4">
        <w:trPr>
          <w:trHeight w:val="320"/>
        </w:trPr>
        <w:tc>
          <w:tcPr>
            <w:tcW w:w="1638" w:type="dxa"/>
          </w:tcPr>
          <w:p w14:paraId="7124D383" w14:textId="77777777" w:rsidR="002933B4" w:rsidRPr="00C22791" w:rsidRDefault="002933B4" w:rsidP="002933B4">
            <w:pPr>
              <w:rPr>
                <w:rFonts w:ascii="Lato" w:hAnsi="Lato"/>
                <w:noProof/>
                <w:sz w:val="20"/>
              </w:rPr>
            </w:pPr>
            <w:r w:rsidRPr="00C22791">
              <w:rPr>
                <w:rFonts w:ascii="Lato" w:hAnsi="Lato"/>
                <w:noProof/>
                <w:sz w:val="20"/>
              </w:rPr>
              <w:t xml:space="preserve">       HOSPITAL/</w:t>
            </w:r>
          </w:p>
          <w:p w14:paraId="2CD3322A" w14:textId="77777777" w:rsidR="002933B4" w:rsidRPr="00C22791" w:rsidRDefault="002933B4" w:rsidP="002933B4">
            <w:pPr>
              <w:jc w:val="right"/>
              <w:rPr>
                <w:rFonts w:ascii="Lato" w:hAnsi="Lato"/>
                <w:noProof/>
                <w:sz w:val="20"/>
              </w:rPr>
            </w:pPr>
            <w:r w:rsidRPr="00C22791">
              <w:rPr>
                <w:rFonts w:ascii="Lato" w:hAnsi="Lato"/>
                <w:noProof/>
                <w:sz w:val="20"/>
              </w:rPr>
              <w:t>FACILITY:</w:t>
            </w:r>
          </w:p>
        </w:tc>
        <w:tc>
          <w:tcPr>
            <w:tcW w:w="7938" w:type="dxa"/>
            <w:vAlign w:val="bottom"/>
          </w:tcPr>
          <w:p w14:paraId="3D384C8D" w14:textId="21BA881C" w:rsidR="002933B4" w:rsidRPr="00C22791" w:rsidRDefault="002933B4" w:rsidP="002933B4">
            <w:pPr>
              <w:rPr>
                <w:rFonts w:ascii="Lato" w:hAnsi="Lato"/>
                <w:noProof/>
                <w:sz w:val="20"/>
              </w:rPr>
            </w:pPr>
          </w:p>
        </w:tc>
      </w:tr>
      <w:tr w:rsidR="002933B4" w:rsidRPr="00C22791" w14:paraId="62FCA867" w14:textId="77777777" w:rsidTr="002933B4">
        <w:trPr>
          <w:trHeight w:val="320"/>
        </w:trPr>
        <w:tc>
          <w:tcPr>
            <w:tcW w:w="1638" w:type="dxa"/>
          </w:tcPr>
          <w:p w14:paraId="54BD0C38" w14:textId="77777777" w:rsidR="002933B4" w:rsidRPr="00C22791" w:rsidRDefault="002933B4" w:rsidP="002933B4">
            <w:pPr>
              <w:jc w:val="right"/>
              <w:rPr>
                <w:rFonts w:ascii="Lato" w:hAnsi="Lato"/>
                <w:noProof/>
                <w:sz w:val="20"/>
              </w:rPr>
            </w:pPr>
          </w:p>
          <w:p w14:paraId="738AA831" w14:textId="77777777" w:rsidR="002933B4" w:rsidRPr="00C22791" w:rsidRDefault="002933B4" w:rsidP="002933B4">
            <w:pPr>
              <w:jc w:val="right"/>
              <w:rPr>
                <w:rFonts w:ascii="Lato" w:hAnsi="Lato"/>
                <w:noProof/>
                <w:sz w:val="20"/>
              </w:rPr>
            </w:pPr>
            <w:r w:rsidRPr="00C22791">
              <w:rPr>
                <w:rFonts w:ascii="Lato" w:hAnsi="Lato"/>
                <w:noProof/>
                <w:sz w:val="20"/>
              </w:rPr>
              <w:t>PHONE:</w:t>
            </w:r>
          </w:p>
        </w:tc>
        <w:tc>
          <w:tcPr>
            <w:tcW w:w="7938" w:type="dxa"/>
            <w:tcBorders>
              <w:top w:val="single" w:sz="6" w:space="0" w:color="auto"/>
            </w:tcBorders>
            <w:vAlign w:val="bottom"/>
          </w:tcPr>
          <w:p w14:paraId="29635690" w14:textId="40052DCA" w:rsidR="002933B4" w:rsidRPr="00C22791" w:rsidRDefault="002933B4" w:rsidP="002933B4">
            <w:pPr>
              <w:rPr>
                <w:rFonts w:ascii="Lato" w:hAnsi="Lato"/>
                <w:noProof/>
                <w:sz w:val="20"/>
              </w:rPr>
            </w:pPr>
          </w:p>
        </w:tc>
      </w:tr>
      <w:tr w:rsidR="002933B4" w:rsidRPr="00C22791" w14:paraId="0ED67B17" w14:textId="77777777" w:rsidTr="002933B4">
        <w:trPr>
          <w:trHeight w:val="327"/>
        </w:trPr>
        <w:tc>
          <w:tcPr>
            <w:tcW w:w="1638" w:type="dxa"/>
          </w:tcPr>
          <w:p w14:paraId="11D56C4F" w14:textId="77777777" w:rsidR="002933B4" w:rsidRPr="00C22791" w:rsidRDefault="002933B4" w:rsidP="002933B4">
            <w:pPr>
              <w:jc w:val="right"/>
              <w:rPr>
                <w:rFonts w:ascii="Lato" w:hAnsi="Lato"/>
                <w:noProof/>
                <w:sz w:val="20"/>
              </w:rPr>
            </w:pPr>
          </w:p>
          <w:p w14:paraId="43A8D3F6" w14:textId="77777777" w:rsidR="002933B4" w:rsidRPr="00C22791" w:rsidRDefault="002933B4" w:rsidP="002933B4">
            <w:pPr>
              <w:jc w:val="right"/>
              <w:rPr>
                <w:rFonts w:ascii="Lato" w:hAnsi="Lato"/>
                <w:noProof/>
                <w:sz w:val="20"/>
              </w:rPr>
            </w:pPr>
            <w:r w:rsidRPr="00C22791">
              <w:rPr>
                <w:rFonts w:ascii="Lato" w:hAnsi="Lato"/>
                <w:noProof/>
                <w:sz w:val="20"/>
              </w:rPr>
              <w:t>FAX:</w:t>
            </w:r>
          </w:p>
        </w:tc>
        <w:tc>
          <w:tcPr>
            <w:tcW w:w="7938" w:type="dxa"/>
            <w:tcBorders>
              <w:top w:val="single" w:sz="6" w:space="0" w:color="auto"/>
            </w:tcBorders>
            <w:vAlign w:val="bottom"/>
          </w:tcPr>
          <w:p w14:paraId="3ED86639" w14:textId="77777777" w:rsidR="002933B4" w:rsidRPr="00C22791" w:rsidRDefault="002933B4" w:rsidP="002933B4">
            <w:pPr>
              <w:rPr>
                <w:rFonts w:ascii="Lato" w:hAnsi="Lato"/>
                <w:noProof/>
                <w:sz w:val="20"/>
              </w:rPr>
            </w:pPr>
          </w:p>
        </w:tc>
      </w:tr>
      <w:tr w:rsidR="002933B4" w:rsidRPr="00C22791" w14:paraId="1B3A8F74" w14:textId="77777777" w:rsidTr="002933B4">
        <w:trPr>
          <w:trHeight w:val="320"/>
        </w:trPr>
        <w:tc>
          <w:tcPr>
            <w:tcW w:w="1638" w:type="dxa"/>
          </w:tcPr>
          <w:p w14:paraId="553CE7C9" w14:textId="77777777" w:rsidR="002933B4" w:rsidRPr="00C22791" w:rsidRDefault="002933B4" w:rsidP="002933B4">
            <w:pPr>
              <w:jc w:val="right"/>
              <w:rPr>
                <w:rFonts w:ascii="Lato" w:hAnsi="Lato"/>
                <w:noProof/>
                <w:sz w:val="20"/>
              </w:rPr>
            </w:pPr>
          </w:p>
        </w:tc>
        <w:tc>
          <w:tcPr>
            <w:tcW w:w="7938" w:type="dxa"/>
            <w:tcBorders>
              <w:top w:val="single" w:sz="6" w:space="0" w:color="auto"/>
            </w:tcBorders>
            <w:vAlign w:val="bottom"/>
          </w:tcPr>
          <w:p w14:paraId="1C950055" w14:textId="77777777" w:rsidR="002933B4" w:rsidRPr="00C22791" w:rsidRDefault="002933B4" w:rsidP="002933B4">
            <w:pPr>
              <w:rPr>
                <w:rFonts w:ascii="Lato" w:hAnsi="Lato"/>
                <w:noProof/>
                <w:sz w:val="20"/>
              </w:rPr>
            </w:pPr>
          </w:p>
        </w:tc>
      </w:tr>
      <w:tr w:rsidR="002933B4" w:rsidRPr="00C22791" w14:paraId="5399436C" w14:textId="77777777" w:rsidTr="002933B4">
        <w:trPr>
          <w:trHeight w:val="320"/>
        </w:trPr>
        <w:tc>
          <w:tcPr>
            <w:tcW w:w="1638" w:type="dxa"/>
          </w:tcPr>
          <w:p w14:paraId="309E0F10" w14:textId="77777777" w:rsidR="002933B4" w:rsidRPr="00C22791" w:rsidRDefault="002933B4" w:rsidP="002933B4">
            <w:pPr>
              <w:jc w:val="right"/>
              <w:rPr>
                <w:rFonts w:ascii="Lato" w:hAnsi="Lato"/>
                <w:noProof/>
                <w:sz w:val="20"/>
              </w:rPr>
            </w:pPr>
          </w:p>
          <w:p w14:paraId="3AB49BF3" w14:textId="77777777" w:rsidR="002933B4" w:rsidRPr="00C22791" w:rsidRDefault="002933B4" w:rsidP="002933B4">
            <w:pPr>
              <w:jc w:val="right"/>
              <w:rPr>
                <w:rFonts w:ascii="Lato" w:hAnsi="Lato"/>
                <w:noProof/>
                <w:sz w:val="20"/>
              </w:rPr>
            </w:pPr>
            <w:r w:rsidRPr="00C22791">
              <w:rPr>
                <w:rFonts w:ascii="Lato" w:hAnsi="Lato"/>
                <w:noProof/>
                <w:sz w:val="20"/>
              </w:rPr>
              <w:t>FROM:</w:t>
            </w:r>
          </w:p>
        </w:tc>
        <w:tc>
          <w:tcPr>
            <w:tcW w:w="7938" w:type="dxa"/>
            <w:tcBorders>
              <w:bottom w:val="single" w:sz="6" w:space="0" w:color="auto"/>
            </w:tcBorders>
            <w:vAlign w:val="bottom"/>
          </w:tcPr>
          <w:p w14:paraId="5DDBC81F" w14:textId="412436AF" w:rsidR="002933B4" w:rsidRPr="00C22791" w:rsidRDefault="00F81572" w:rsidP="002933B4">
            <w:pPr>
              <w:rPr>
                <w:rFonts w:ascii="Lato" w:hAnsi="Lato" w:cs="Arial"/>
                <w:noProof/>
                <w:sz w:val="20"/>
              </w:rPr>
            </w:pPr>
            <w:r w:rsidRPr="00C22791">
              <w:rPr>
                <w:rFonts w:ascii="Lato" w:hAnsi="Lato" w:cs="Arial"/>
                <w:noProof/>
                <w:sz w:val="20"/>
              </w:rPr>
              <w:t>&lt;&lt;LeadOwner_FullName&gt;&gt;</w:t>
            </w:r>
            <w:r w:rsidR="002933B4" w:rsidRPr="00C22791">
              <w:rPr>
                <w:rFonts w:ascii="Lato" w:hAnsi="Lato" w:cs="Arial"/>
                <w:noProof/>
                <w:sz w:val="20"/>
              </w:rPr>
              <w:t xml:space="preserve">, </w:t>
            </w:r>
            <w:r w:rsidRPr="00C22791">
              <w:rPr>
                <w:rFonts w:ascii="Lato" w:hAnsi="Lato" w:cs="Arial"/>
                <w:noProof/>
                <w:sz w:val="20"/>
              </w:rPr>
              <w:t>&lt;&lt;LeadOwner_Title&gt;&gt;</w:t>
            </w:r>
          </w:p>
        </w:tc>
      </w:tr>
      <w:tr w:rsidR="002933B4" w:rsidRPr="00C22791" w14:paraId="28D6B268" w14:textId="77777777" w:rsidTr="002933B4">
        <w:trPr>
          <w:trHeight w:val="320"/>
        </w:trPr>
        <w:tc>
          <w:tcPr>
            <w:tcW w:w="1638" w:type="dxa"/>
          </w:tcPr>
          <w:p w14:paraId="39BC713C" w14:textId="77777777" w:rsidR="002933B4" w:rsidRPr="00C22791" w:rsidRDefault="002933B4" w:rsidP="002933B4">
            <w:pPr>
              <w:jc w:val="right"/>
              <w:rPr>
                <w:rFonts w:ascii="Lato" w:hAnsi="Lato"/>
                <w:noProof/>
                <w:sz w:val="20"/>
              </w:rPr>
            </w:pPr>
          </w:p>
          <w:p w14:paraId="0D50CCF6" w14:textId="77777777" w:rsidR="002933B4" w:rsidRPr="00C22791" w:rsidRDefault="002933B4" w:rsidP="002933B4">
            <w:pPr>
              <w:jc w:val="right"/>
              <w:rPr>
                <w:rFonts w:ascii="Lato" w:hAnsi="Lato"/>
                <w:noProof/>
                <w:sz w:val="20"/>
              </w:rPr>
            </w:pPr>
            <w:r w:rsidRPr="00C22791">
              <w:rPr>
                <w:rFonts w:ascii="Lato" w:hAnsi="Lato"/>
                <w:noProof/>
                <w:sz w:val="20"/>
              </w:rPr>
              <w:t>DATE:</w:t>
            </w:r>
          </w:p>
        </w:tc>
        <w:tc>
          <w:tcPr>
            <w:tcW w:w="7938" w:type="dxa"/>
            <w:tcBorders>
              <w:bottom w:val="single" w:sz="6" w:space="0" w:color="auto"/>
            </w:tcBorders>
            <w:vAlign w:val="bottom"/>
          </w:tcPr>
          <w:p w14:paraId="6FD3BBC0" w14:textId="1E0BB4C0" w:rsidR="002933B4" w:rsidRPr="00C22791" w:rsidRDefault="00F81572" w:rsidP="002933B4">
            <w:pPr>
              <w:rPr>
                <w:rFonts w:ascii="Lato" w:hAnsi="Lato"/>
                <w:noProof/>
              </w:rPr>
            </w:pPr>
            <w:r w:rsidRPr="00C22791">
              <w:rPr>
                <w:rFonts w:ascii="Lato" w:hAnsi="Lato" w:cs="Arial"/>
                <w:noProof/>
                <w:sz w:val="20"/>
              </w:rPr>
              <w:t>&lt;&lt;Today&gt;&gt;</w:t>
            </w:r>
          </w:p>
        </w:tc>
      </w:tr>
      <w:tr w:rsidR="002933B4" w:rsidRPr="00C22791" w14:paraId="72FD275C" w14:textId="77777777" w:rsidTr="002933B4">
        <w:trPr>
          <w:trHeight w:val="246"/>
        </w:trPr>
        <w:tc>
          <w:tcPr>
            <w:tcW w:w="1638" w:type="dxa"/>
          </w:tcPr>
          <w:p w14:paraId="4F870AC9" w14:textId="77777777" w:rsidR="002933B4" w:rsidRPr="00C22791" w:rsidRDefault="002933B4" w:rsidP="002933B4">
            <w:pPr>
              <w:jc w:val="right"/>
              <w:rPr>
                <w:rFonts w:ascii="Lato" w:hAnsi="Lato"/>
                <w:noProof/>
                <w:sz w:val="20"/>
              </w:rPr>
            </w:pPr>
          </w:p>
        </w:tc>
        <w:tc>
          <w:tcPr>
            <w:tcW w:w="7938" w:type="dxa"/>
          </w:tcPr>
          <w:p w14:paraId="0AB5940B" w14:textId="77777777" w:rsidR="002933B4" w:rsidRPr="00C22791" w:rsidRDefault="002933B4" w:rsidP="002933B4">
            <w:pPr>
              <w:rPr>
                <w:rFonts w:ascii="Lato" w:hAnsi="Lato"/>
                <w:noProof/>
                <w:sz w:val="20"/>
              </w:rPr>
            </w:pPr>
          </w:p>
        </w:tc>
      </w:tr>
      <w:tr w:rsidR="002933B4" w:rsidRPr="00C22791" w14:paraId="2A5B4A25" w14:textId="77777777" w:rsidTr="002933B4">
        <w:trPr>
          <w:trHeight w:val="747"/>
        </w:trPr>
        <w:tc>
          <w:tcPr>
            <w:tcW w:w="1638" w:type="dxa"/>
          </w:tcPr>
          <w:p w14:paraId="74DBEB8E" w14:textId="77777777" w:rsidR="002933B4" w:rsidRPr="00C22791" w:rsidRDefault="002933B4" w:rsidP="002933B4">
            <w:pPr>
              <w:jc w:val="right"/>
              <w:rPr>
                <w:rFonts w:ascii="Lato" w:hAnsi="Lato"/>
                <w:noProof/>
                <w:sz w:val="20"/>
              </w:rPr>
            </w:pPr>
          </w:p>
          <w:p w14:paraId="33E89F99" w14:textId="77777777" w:rsidR="002933B4" w:rsidRPr="00C22791" w:rsidRDefault="002933B4" w:rsidP="002933B4">
            <w:pPr>
              <w:jc w:val="right"/>
              <w:rPr>
                <w:rFonts w:ascii="Lato" w:hAnsi="Lato"/>
                <w:noProof/>
                <w:sz w:val="20"/>
              </w:rPr>
            </w:pPr>
            <w:smartTag w:uri="urn:schemas-microsoft-com:office:smarttags" w:element="stockticker">
              <w:r w:rsidRPr="00C22791">
                <w:rPr>
                  <w:rFonts w:ascii="Lato" w:hAnsi="Lato"/>
                  <w:noProof/>
                  <w:sz w:val="20"/>
                </w:rPr>
                <w:t>PAGE</w:t>
              </w:r>
            </w:smartTag>
            <w:r w:rsidRPr="00C22791">
              <w:rPr>
                <w:rFonts w:ascii="Lato" w:hAnsi="Lato"/>
                <w:noProof/>
                <w:sz w:val="20"/>
              </w:rPr>
              <w:t xml:space="preserve"> COUNT:</w:t>
            </w:r>
          </w:p>
        </w:tc>
        <w:tc>
          <w:tcPr>
            <w:tcW w:w="7938" w:type="dxa"/>
          </w:tcPr>
          <w:p w14:paraId="7E3F718B" w14:textId="77777777" w:rsidR="002933B4" w:rsidRPr="00C22791" w:rsidRDefault="002933B4" w:rsidP="002933B4">
            <w:pPr>
              <w:rPr>
                <w:rFonts w:ascii="Lato" w:hAnsi="Lato"/>
                <w:noProof/>
                <w:sz w:val="18"/>
              </w:rPr>
            </w:pPr>
          </w:p>
          <w:p w14:paraId="1E63EC3A" w14:textId="77777777" w:rsidR="002933B4" w:rsidRPr="00C22791" w:rsidRDefault="002933B4" w:rsidP="002933B4">
            <w:pPr>
              <w:rPr>
                <w:rFonts w:ascii="Lato" w:hAnsi="Lato"/>
                <w:noProof/>
                <w:sz w:val="18"/>
              </w:rPr>
            </w:pPr>
            <w:r w:rsidRPr="00C22791">
              <w:rPr>
                <w:rFonts w:ascii="Lato" w:hAnsi="Lato"/>
                <w:noProof/>
                <w:sz w:val="20"/>
              </w:rPr>
              <mc:AlternateContent>
                <mc:Choice Requires="wps">
                  <w:drawing>
                    <wp:anchor distT="0" distB="0" distL="114300" distR="114300" simplePos="0" relativeHeight="251674624" behindDoc="0" locked="0" layoutInCell="1" allowOverlap="1" wp14:anchorId="08D21CF0" wp14:editId="7FACE5F2">
                      <wp:simplePos x="0" y="0"/>
                      <wp:positionH relativeFrom="column">
                        <wp:posOffset>-74295</wp:posOffset>
                      </wp:positionH>
                      <wp:positionV relativeFrom="paragraph">
                        <wp:posOffset>176530</wp:posOffset>
                      </wp:positionV>
                      <wp:extent cx="571500" cy="0"/>
                      <wp:effectExtent l="0" t="0" r="0" b="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3A19D" id="Line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3.9pt" to="39.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bd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"/>
                  </w:pict>
                </mc:Fallback>
              </mc:AlternateContent>
            </w:r>
            <w:r w:rsidRPr="00C22791">
              <w:rPr>
                <w:rFonts w:ascii="Lato" w:hAnsi="Lato"/>
                <w:noProof/>
                <w:sz w:val="20"/>
              </w:rPr>
              <mc:AlternateContent>
                <mc:Choice Requires="wps">
                  <w:drawing>
                    <wp:anchor distT="0" distB="0" distL="114300" distR="114300" simplePos="0" relativeHeight="251673600" behindDoc="0" locked="0" layoutInCell="1" allowOverlap="1" wp14:anchorId="26FE6F0D" wp14:editId="09F6FC33">
                      <wp:simplePos x="0" y="0"/>
                      <wp:positionH relativeFrom="column">
                        <wp:posOffset>40005</wp:posOffset>
                      </wp:positionH>
                      <wp:positionV relativeFrom="paragraph">
                        <wp:posOffset>15240</wp:posOffset>
                      </wp:positionV>
                      <wp:extent cx="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C1552" id="Line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2pt" to="3.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"/>
                  </w:pict>
                </mc:Fallback>
              </mc:AlternateContent>
            </w:r>
            <w:r w:rsidRPr="00C22791">
              <w:rPr>
                <w:rFonts w:ascii="Lato" w:hAnsi="Lato"/>
                <w:noProof/>
                <w:sz w:val="20"/>
              </w:rPr>
              <w:t xml:space="preserve">    5         </w:t>
            </w:r>
            <w:r w:rsidRPr="00C22791">
              <w:rPr>
                <w:rFonts w:ascii="Lato" w:hAnsi="Lato"/>
                <w:noProof/>
                <w:sz w:val="18"/>
              </w:rPr>
              <w:t>(WITH COVER)</w:t>
            </w:r>
          </w:p>
          <w:p w14:paraId="53E292DE" w14:textId="77777777" w:rsidR="002933B4" w:rsidRPr="00C22791" w:rsidRDefault="002933B4" w:rsidP="002933B4">
            <w:pPr>
              <w:rPr>
                <w:rFonts w:ascii="Lato" w:hAnsi="Lato"/>
                <w:noProof/>
                <w:sz w:val="10"/>
              </w:rPr>
            </w:pPr>
          </w:p>
          <w:p w14:paraId="51A10C22" w14:textId="7F04A794" w:rsidR="002933B4" w:rsidRPr="00C22791" w:rsidRDefault="002933B4" w:rsidP="002933B4">
            <w:pPr>
              <w:rPr>
                <w:rFonts w:ascii="Lato" w:hAnsi="Lato"/>
                <w:noProof/>
                <w:sz w:val="18"/>
              </w:rPr>
            </w:pPr>
            <w:r w:rsidRPr="00C22791">
              <w:rPr>
                <w:rFonts w:ascii="Lato" w:hAnsi="Lato"/>
                <w:noProof/>
                <w:sz w:val="18"/>
              </w:rPr>
              <w:t xml:space="preserve">*If You Do Not Receive All Pages, Please Call </w:t>
            </w:r>
            <w:r w:rsidR="00F81572" w:rsidRPr="00C22791">
              <w:rPr>
                <w:rFonts w:ascii="Lato" w:hAnsi="Lato"/>
                <w:noProof/>
                <w:sz w:val="18"/>
              </w:rPr>
              <w:t>&lt;&lt;LeadOwner_FullName&gt;&gt;</w:t>
            </w:r>
            <w:r w:rsidR="009C1AFB" w:rsidRPr="00C22791">
              <w:rPr>
                <w:rFonts w:ascii="Lato" w:hAnsi="Lato"/>
                <w:noProof/>
                <w:sz w:val="18"/>
              </w:rPr>
              <w:t xml:space="preserve"> </w:t>
            </w:r>
            <w:r w:rsidRPr="00C22791">
              <w:rPr>
                <w:rFonts w:ascii="Lato" w:hAnsi="Lato"/>
                <w:noProof/>
                <w:sz w:val="18"/>
              </w:rPr>
              <w:t xml:space="preserve">at </w:t>
            </w:r>
            <w:r w:rsidR="00F81572" w:rsidRPr="00C22791">
              <w:rPr>
                <w:rFonts w:ascii="Lato" w:hAnsi="Lato"/>
                <w:noProof/>
                <w:sz w:val="18"/>
              </w:rPr>
              <w:t>&lt;&lt;LeadOwner_Phone&gt;&gt;</w:t>
            </w:r>
          </w:p>
        </w:tc>
      </w:tr>
    </w:tbl>
    <w:p w14:paraId="0B384676" w14:textId="77777777" w:rsidR="007A7340" w:rsidRPr="00C22791" w:rsidRDefault="007A7340">
      <w:pPr>
        <w:tabs>
          <w:tab w:val="right" w:pos="1350"/>
        </w:tabs>
        <w:rPr>
          <w:rFonts w:ascii="Lato" w:hAnsi="Lato"/>
          <w:sz w:val="22"/>
        </w:rPr>
      </w:pPr>
    </w:p>
    <w:p w14:paraId="650E65CD" w14:textId="77777777" w:rsidR="006C0E35" w:rsidRPr="00C22791" w:rsidRDefault="006C0E35">
      <w:pPr>
        <w:tabs>
          <w:tab w:val="right" w:pos="1350"/>
        </w:tabs>
        <w:rPr>
          <w:rFonts w:ascii="Lato" w:hAnsi="Lato"/>
          <w:b/>
          <w:sz w:val="16"/>
        </w:rPr>
      </w:pPr>
    </w:p>
    <w:p w14:paraId="08F3C841" w14:textId="6578C445" w:rsidR="007A7340" w:rsidRPr="00C22791" w:rsidRDefault="005B5D5F">
      <w:pPr>
        <w:tabs>
          <w:tab w:val="right" w:pos="1350"/>
        </w:tabs>
        <w:rPr>
          <w:rFonts w:ascii="Lato" w:hAnsi="Lato"/>
          <w:b/>
          <w:sz w:val="20"/>
        </w:rPr>
      </w:pPr>
      <w:r w:rsidRPr="00C22791">
        <w:rPr>
          <w:rFonts w:ascii="Lato" w:hAnsi="Lato"/>
          <w:b/>
          <w:sz w:val="20"/>
        </w:rPr>
        <w:t xml:space="preserve">ATTENTION Medical Professionals </w:t>
      </w:r>
      <w:r w:rsidR="006B7019" w:rsidRPr="00C22791">
        <w:rPr>
          <w:rFonts w:ascii="Lato" w:hAnsi="Lato"/>
          <w:b/>
          <w:sz w:val="20"/>
        </w:rPr>
        <w:t xml:space="preserve">- </w:t>
      </w:r>
    </w:p>
    <w:p w14:paraId="0C66D078" w14:textId="77777777" w:rsidR="002933B4" w:rsidRPr="00C22791" w:rsidRDefault="002933B4">
      <w:pPr>
        <w:tabs>
          <w:tab w:val="right" w:pos="1350"/>
        </w:tabs>
        <w:rPr>
          <w:rFonts w:ascii="Lato" w:hAnsi="Lato"/>
          <w:sz w:val="20"/>
        </w:rPr>
      </w:pPr>
    </w:p>
    <w:p w14:paraId="226B92A6" w14:textId="3D695175" w:rsidR="003A264E" w:rsidRPr="00C22791" w:rsidRDefault="002933B4">
      <w:pPr>
        <w:tabs>
          <w:tab w:val="right" w:pos="1350"/>
        </w:tabs>
        <w:rPr>
          <w:rFonts w:ascii="Lato" w:hAnsi="Lato"/>
          <w:sz w:val="16"/>
        </w:rPr>
      </w:pPr>
      <w:r w:rsidRPr="00C22791">
        <w:rPr>
          <w:rFonts w:ascii="Lato" w:hAnsi="Lato"/>
          <w:sz w:val="20"/>
        </w:rPr>
        <w:t>Your patient has been referred to Make-A-Wish!</w:t>
      </w:r>
    </w:p>
    <w:p w14:paraId="19F093F8" w14:textId="77777777" w:rsidR="002933B4" w:rsidRPr="00C22791" w:rsidRDefault="002933B4">
      <w:pPr>
        <w:tabs>
          <w:tab w:val="right" w:pos="1350"/>
        </w:tabs>
        <w:rPr>
          <w:rFonts w:ascii="Lato" w:hAnsi="Lato"/>
          <w:sz w:val="20"/>
        </w:rPr>
      </w:pPr>
      <w:bookmarkStart w:id="0" w:name="_Hlk489454070"/>
    </w:p>
    <w:p w14:paraId="02076DC8" w14:textId="739E4601" w:rsidR="00136D58" w:rsidRPr="00C22791" w:rsidRDefault="00136D58">
      <w:pPr>
        <w:tabs>
          <w:tab w:val="right" w:pos="1350"/>
        </w:tabs>
        <w:rPr>
          <w:rFonts w:ascii="Lato" w:hAnsi="Lato"/>
          <w:sz w:val="20"/>
        </w:rPr>
      </w:pPr>
      <w:r w:rsidRPr="00C22791">
        <w:rPr>
          <w:rFonts w:ascii="Lato" w:hAnsi="Lato"/>
          <w:sz w:val="20"/>
        </w:rPr>
        <w:t>Our chapter has</w:t>
      </w:r>
      <w:r w:rsidR="007A7340" w:rsidRPr="00C22791">
        <w:rPr>
          <w:rFonts w:ascii="Lato" w:hAnsi="Lato"/>
          <w:sz w:val="20"/>
        </w:rPr>
        <w:t xml:space="preserve"> recently </w:t>
      </w:r>
      <w:r w:rsidR="002C7D43" w:rsidRPr="00C22791">
        <w:rPr>
          <w:rFonts w:ascii="Lato" w:hAnsi="Lato"/>
          <w:sz w:val="20"/>
        </w:rPr>
        <w:t xml:space="preserve">moved </w:t>
      </w:r>
      <w:r w:rsidRPr="00C22791">
        <w:rPr>
          <w:rFonts w:ascii="Lato" w:hAnsi="Lato"/>
          <w:sz w:val="20"/>
        </w:rPr>
        <w:t xml:space="preserve">to electronic wish forms due </w:t>
      </w:r>
      <w:r w:rsidR="007473DE" w:rsidRPr="00C22791">
        <w:rPr>
          <w:rFonts w:ascii="Lato" w:hAnsi="Lato"/>
          <w:sz w:val="20"/>
        </w:rPr>
        <w:t>a</w:t>
      </w:r>
      <w:r w:rsidR="005B5D5F" w:rsidRPr="00C22791">
        <w:rPr>
          <w:rFonts w:ascii="Lato" w:hAnsi="Lato"/>
          <w:sz w:val="20"/>
        </w:rPr>
        <w:t xml:space="preserve"> number of </w:t>
      </w:r>
      <w:r w:rsidRPr="00C22791">
        <w:rPr>
          <w:rFonts w:ascii="Lato" w:hAnsi="Lato"/>
          <w:sz w:val="20"/>
        </w:rPr>
        <w:t xml:space="preserve">challenges with faxing. </w:t>
      </w:r>
      <w:r w:rsidR="007473DE" w:rsidRPr="00C22791">
        <w:rPr>
          <w:rFonts w:ascii="Lato" w:hAnsi="Lato"/>
          <w:sz w:val="20"/>
        </w:rPr>
        <w:t xml:space="preserve">Our new </w:t>
      </w:r>
      <w:r w:rsidRPr="00C22791">
        <w:rPr>
          <w:rFonts w:ascii="Lato" w:hAnsi="Lato"/>
          <w:sz w:val="20"/>
        </w:rPr>
        <w:t xml:space="preserve">electronic </w:t>
      </w:r>
      <w:r w:rsidR="002C7D43" w:rsidRPr="00C22791">
        <w:rPr>
          <w:rFonts w:ascii="Lato" w:hAnsi="Lato"/>
          <w:sz w:val="20"/>
        </w:rPr>
        <w:t xml:space="preserve">forms </w:t>
      </w:r>
      <w:r w:rsidR="00EB1015" w:rsidRPr="00C22791">
        <w:rPr>
          <w:rFonts w:ascii="Lato" w:hAnsi="Lato"/>
          <w:sz w:val="20"/>
        </w:rPr>
        <w:t>are better at capturing</w:t>
      </w:r>
      <w:r w:rsidRPr="00C22791">
        <w:rPr>
          <w:rFonts w:ascii="Lato" w:hAnsi="Lato"/>
          <w:sz w:val="20"/>
        </w:rPr>
        <w:t xml:space="preserve"> </w:t>
      </w:r>
      <w:r w:rsidR="007473DE" w:rsidRPr="00C22791">
        <w:rPr>
          <w:rFonts w:ascii="Lato" w:hAnsi="Lato"/>
          <w:sz w:val="20"/>
        </w:rPr>
        <w:t xml:space="preserve">the </w:t>
      </w:r>
      <w:r w:rsidR="005B5D5F" w:rsidRPr="00C22791">
        <w:rPr>
          <w:rFonts w:ascii="Lato" w:hAnsi="Lato"/>
          <w:sz w:val="20"/>
        </w:rPr>
        <w:t>pertinent</w:t>
      </w:r>
      <w:r w:rsidRPr="00C22791">
        <w:rPr>
          <w:rFonts w:ascii="Lato" w:hAnsi="Lato"/>
          <w:sz w:val="20"/>
        </w:rPr>
        <w:t xml:space="preserve"> medical information we need </w:t>
      </w:r>
      <w:r w:rsidR="00A37A04" w:rsidRPr="00C22791">
        <w:rPr>
          <w:rFonts w:ascii="Lato" w:hAnsi="Lato"/>
          <w:sz w:val="20"/>
        </w:rPr>
        <w:t xml:space="preserve">to determine eligibility and </w:t>
      </w:r>
      <w:r w:rsidRPr="00C22791">
        <w:rPr>
          <w:rFonts w:ascii="Lato" w:hAnsi="Lato"/>
          <w:sz w:val="20"/>
        </w:rPr>
        <w:t xml:space="preserve">to keep </w:t>
      </w:r>
      <w:r w:rsidR="00513D37" w:rsidRPr="00C22791">
        <w:rPr>
          <w:rFonts w:ascii="Lato" w:hAnsi="Lato"/>
          <w:sz w:val="20"/>
        </w:rPr>
        <w:t>your patients</w:t>
      </w:r>
      <w:r w:rsidRPr="00C22791">
        <w:rPr>
          <w:rFonts w:ascii="Lato" w:hAnsi="Lato"/>
          <w:sz w:val="20"/>
        </w:rPr>
        <w:t xml:space="preserve"> safe during their wish</w:t>
      </w:r>
      <w:r w:rsidR="005B5D5F" w:rsidRPr="00C22791">
        <w:rPr>
          <w:rFonts w:ascii="Lato" w:hAnsi="Lato"/>
          <w:sz w:val="20"/>
        </w:rPr>
        <w:t>es</w:t>
      </w:r>
      <w:r w:rsidRPr="00C22791">
        <w:rPr>
          <w:rFonts w:ascii="Lato" w:hAnsi="Lato"/>
          <w:sz w:val="20"/>
        </w:rPr>
        <w:t xml:space="preserve">. </w:t>
      </w:r>
    </w:p>
    <w:p w14:paraId="720B376B" w14:textId="77777777" w:rsidR="00136D58" w:rsidRPr="00C22791" w:rsidRDefault="00136D58">
      <w:pPr>
        <w:tabs>
          <w:tab w:val="right" w:pos="1350"/>
        </w:tabs>
        <w:rPr>
          <w:rFonts w:ascii="Lato" w:hAnsi="Lato"/>
          <w:sz w:val="20"/>
        </w:rPr>
      </w:pPr>
    </w:p>
    <w:p w14:paraId="3359F2B2" w14:textId="6BC889CF" w:rsidR="007A7340" w:rsidRPr="00C22791" w:rsidRDefault="007473DE">
      <w:pPr>
        <w:tabs>
          <w:tab w:val="right" w:pos="1350"/>
        </w:tabs>
        <w:rPr>
          <w:rFonts w:ascii="Lato" w:hAnsi="Lato"/>
          <w:sz w:val="20"/>
        </w:rPr>
      </w:pPr>
      <w:r w:rsidRPr="00C22791">
        <w:rPr>
          <w:rFonts w:ascii="Lato" w:hAnsi="Lato"/>
          <w:sz w:val="20"/>
        </w:rPr>
        <w:t xml:space="preserve">The new </w:t>
      </w:r>
      <w:r w:rsidR="00513D37" w:rsidRPr="00C22791">
        <w:rPr>
          <w:rFonts w:ascii="Lato" w:hAnsi="Lato"/>
          <w:sz w:val="20"/>
        </w:rPr>
        <w:t>forms are sent in email</w:t>
      </w:r>
      <w:r w:rsidRPr="00C22791">
        <w:rPr>
          <w:rFonts w:ascii="Lato" w:hAnsi="Lato"/>
          <w:sz w:val="20"/>
        </w:rPr>
        <w:t xml:space="preserve">; however, </w:t>
      </w:r>
      <w:r w:rsidR="00513D37" w:rsidRPr="00C22791">
        <w:rPr>
          <w:rFonts w:ascii="Lato" w:hAnsi="Lato"/>
          <w:sz w:val="20"/>
        </w:rPr>
        <w:t>medical professionals fill them out in our prote</w:t>
      </w:r>
      <w:r w:rsidR="00136D58" w:rsidRPr="00C22791">
        <w:rPr>
          <w:rFonts w:ascii="Lato" w:hAnsi="Lato"/>
          <w:sz w:val="20"/>
        </w:rPr>
        <w:t>cted, HIPPA</w:t>
      </w:r>
      <w:r w:rsidRPr="00C22791">
        <w:rPr>
          <w:rFonts w:ascii="Lato" w:hAnsi="Lato"/>
          <w:sz w:val="20"/>
        </w:rPr>
        <w:t xml:space="preserve">-compliant </w:t>
      </w:r>
      <w:r w:rsidR="00513D37" w:rsidRPr="00C22791">
        <w:rPr>
          <w:rFonts w:ascii="Lato" w:hAnsi="Lato"/>
          <w:sz w:val="20"/>
        </w:rPr>
        <w:t>data</w:t>
      </w:r>
      <w:r w:rsidR="000079DF" w:rsidRPr="00C22791">
        <w:rPr>
          <w:rFonts w:ascii="Lato" w:hAnsi="Lato"/>
          <w:sz w:val="20"/>
        </w:rPr>
        <w:t>base w</w:t>
      </w:r>
      <w:r w:rsidR="00513D37" w:rsidRPr="00C22791">
        <w:rPr>
          <w:rFonts w:ascii="Lato" w:hAnsi="Lato"/>
          <w:sz w:val="20"/>
        </w:rPr>
        <w:t>here we</w:t>
      </w:r>
      <w:r w:rsidRPr="00C22791">
        <w:rPr>
          <w:rFonts w:ascii="Lato" w:hAnsi="Lato"/>
          <w:sz w:val="20"/>
        </w:rPr>
        <w:t xml:space="preserve"> securely</w:t>
      </w:r>
      <w:r w:rsidR="000079DF" w:rsidRPr="00C22791">
        <w:rPr>
          <w:rFonts w:ascii="Lato" w:hAnsi="Lato"/>
          <w:sz w:val="20"/>
        </w:rPr>
        <w:t xml:space="preserve"> </w:t>
      </w:r>
      <w:r w:rsidRPr="00C22791">
        <w:rPr>
          <w:rFonts w:ascii="Lato" w:hAnsi="Lato"/>
          <w:sz w:val="20"/>
        </w:rPr>
        <w:t xml:space="preserve">store </w:t>
      </w:r>
      <w:r w:rsidR="00F0390D" w:rsidRPr="00C22791">
        <w:rPr>
          <w:rFonts w:ascii="Lato" w:hAnsi="Lato"/>
          <w:sz w:val="20"/>
        </w:rPr>
        <w:t xml:space="preserve">all </w:t>
      </w:r>
      <w:r w:rsidR="000079DF" w:rsidRPr="00C22791">
        <w:rPr>
          <w:rFonts w:ascii="Lato" w:hAnsi="Lato"/>
          <w:sz w:val="20"/>
        </w:rPr>
        <w:t xml:space="preserve">wish child information. </w:t>
      </w:r>
      <w:r w:rsidR="00513D37" w:rsidRPr="00C22791">
        <w:rPr>
          <w:rFonts w:ascii="Lato" w:hAnsi="Lato"/>
          <w:b/>
          <w:i/>
          <w:sz w:val="20"/>
        </w:rPr>
        <w:t xml:space="preserve">Patient information is </w:t>
      </w:r>
      <w:r w:rsidRPr="00C22791">
        <w:rPr>
          <w:rFonts w:ascii="Lato" w:hAnsi="Lato"/>
          <w:b/>
          <w:i/>
          <w:sz w:val="20"/>
        </w:rPr>
        <w:t xml:space="preserve">never </w:t>
      </w:r>
      <w:r w:rsidR="00513D37" w:rsidRPr="00C22791">
        <w:rPr>
          <w:rFonts w:ascii="Lato" w:hAnsi="Lato"/>
          <w:b/>
          <w:i/>
          <w:sz w:val="20"/>
        </w:rPr>
        <w:t>shared in email.</w:t>
      </w:r>
    </w:p>
    <w:p w14:paraId="1CC05395" w14:textId="77777777" w:rsidR="002C7D43" w:rsidRPr="00C22791" w:rsidRDefault="002C7D43">
      <w:pPr>
        <w:tabs>
          <w:tab w:val="right" w:pos="1350"/>
        </w:tabs>
        <w:rPr>
          <w:rFonts w:ascii="Lato" w:hAnsi="Lato"/>
          <w:sz w:val="20"/>
        </w:rPr>
      </w:pPr>
    </w:p>
    <w:p w14:paraId="19534875" w14:textId="392C563D" w:rsidR="00513D37" w:rsidRPr="00C22791" w:rsidRDefault="002C7D43" w:rsidP="00513D37">
      <w:pPr>
        <w:tabs>
          <w:tab w:val="right" w:pos="1350"/>
        </w:tabs>
        <w:rPr>
          <w:rFonts w:ascii="Lato" w:hAnsi="Lato"/>
          <w:b/>
          <w:sz w:val="20"/>
        </w:rPr>
      </w:pPr>
      <w:r w:rsidRPr="00C22791">
        <w:rPr>
          <w:rFonts w:ascii="Lato" w:hAnsi="Lato"/>
          <w:b/>
          <w:sz w:val="20"/>
        </w:rPr>
        <w:t xml:space="preserve">I am faxing </w:t>
      </w:r>
      <w:r w:rsidR="00513D37" w:rsidRPr="00C22791">
        <w:rPr>
          <w:rFonts w:ascii="Lato" w:hAnsi="Lato"/>
          <w:b/>
          <w:sz w:val="20"/>
        </w:rPr>
        <w:t>these</w:t>
      </w:r>
      <w:r w:rsidRPr="00C22791">
        <w:rPr>
          <w:rFonts w:ascii="Lato" w:hAnsi="Lato"/>
          <w:b/>
          <w:sz w:val="20"/>
        </w:rPr>
        <w:t xml:space="preserve"> forms to you at this time but would love to make the transition to paperless for upcoming wish children. Please </w:t>
      </w:r>
      <w:r w:rsidR="00513D37" w:rsidRPr="00C22791">
        <w:rPr>
          <w:rFonts w:ascii="Lato" w:hAnsi="Lato"/>
          <w:b/>
          <w:sz w:val="20"/>
        </w:rPr>
        <w:t xml:space="preserve">contact </w:t>
      </w:r>
      <w:r w:rsidR="0014473C" w:rsidRPr="00C22791">
        <w:rPr>
          <w:rFonts w:ascii="Lato" w:hAnsi="Lato"/>
          <w:b/>
          <w:sz w:val="20"/>
        </w:rPr>
        <w:t>me</w:t>
      </w:r>
      <w:r w:rsidR="00513D37" w:rsidRPr="00C22791">
        <w:rPr>
          <w:rFonts w:ascii="Lato" w:hAnsi="Lato"/>
          <w:b/>
          <w:sz w:val="20"/>
        </w:rPr>
        <w:t xml:space="preserve"> </w:t>
      </w:r>
      <w:r w:rsidR="00F0390D" w:rsidRPr="00C22791">
        <w:rPr>
          <w:rFonts w:ascii="Lato" w:hAnsi="Lato"/>
          <w:b/>
          <w:sz w:val="20"/>
        </w:rPr>
        <w:t xml:space="preserve">to discuss this further. </w:t>
      </w:r>
      <w:r w:rsidR="0014473C" w:rsidRPr="00C22791">
        <w:rPr>
          <w:rFonts w:ascii="Lato" w:hAnsi="Lato"/>
          <w:b/>
          <w:sz w:val="20"/>
        </w:rPr>
        <w:t xml:space="preserve">I </w:t>
      </w:r>
      <w:r w:rsidR="00F0390D" w:rsidRPr="00C22791">
        <w:rPr>
          <w:rFonts w:ascii="Lato" w:hAnsi="Lato"/>
          <w:b/>
          <w:sz w:val="20"/>
        </w:rPr>
        <w:t xml:space="preserve">can be reached at </w:t>
      </w:r>
      <w:r w:rsidR="00F81572" w:rsidRPr="00C22791">
        <w:rPr>
          <w:rFonts w:ascii="Lato" w:hAnsi="Lato"/>
          <w:b/>
          <w:sz w:val="20"/>
        </w:rPr>
        <w:t>&lt;&lt;LeadOwner_Phone&gt;&gt;</w:t>
      </w:r>
      <w:r w:rsidR="00F0390D" w:rsidRPr="00C22791">
        <w:rPr>
          <w:rFonts w:ascii="Lato" w:hAnsi="Lato"/>
          <w:b/>
          <w:sz w:val="20"/>
        </w:rPr>
        <w:t xml:space="preserve">, </w:t>
      </w:r>
      <w:bookmarkStart w:id="1" w:name="_Hlk507573050"/>
      <w:r w:rsidR="00B11BB1" w:rsidRPr="00C22791">
        <w:rPr>
          <w:rFonts w:ascii="Lato" w:hAnsi="Lato"/>
          <w:b/>
          <w:sz w:val="20"/>
        </w:rPr>
        <w:t xml:space="preserve">or by email, </w:t>
      </w:r>
      <w:bookmarkEnd w:id="1"/>
      <w:r w:rsidR="00F81572" w:rsidRPr="00C22791">
        <w:rPr>
          <w:rFonts w:ascii="Lato" w:hAnsi="Lato"/>
          <w:b/>
          <w:sz w:val="20"/>
        </w:rPr>
        <w:t>&lt;&lt;LeadOwner_Email&gt;&gt;</w:t>
      </w:r>
      <w:r w:rsidR="00F0390D" w:rsidRPr="00C22791">
        <w:rPr>
          <w:rFonts w:ascii="Lato" w:hAnsi="Lato"/>
          <w:b/>
          <w:sz w:val="20"/>
        </w:rPr>
        <w:t>.</w:t>
      </w:r>
    </w:p>
    <w:bookmarkEnd w:id="0"/>
    <w:p w14:paraId="2B0F755D" w14:textId="77777777" w:rsidR="00513D37" w:rsidRPr="00C22791" w:rsidRDefault="00513D37">
      <w:pPr>
        <w:tabs>
          <w:tab w:val="right" w:pos="1350"/>
        </w:tabs>
        <w:rPr>
          <w:rFonts w:ascii="Lato" w:hAnsi="Lato"/>
        </w:rPr>
      </w:pPr>
    </w:p>
    <w:p w14:paraId="0B1647DB" w14:textId="77777777" w:rsidR="002C7D43" w:rsidRPr="00C22791" w:rsidRDefault="002C7D43">
      <w:pPr>
        <w:tabs>
          <w:tab w:val="right" w:pos="1350"/>
        </w:tabs>
        <w:rPr>
          <w:rFonts w:ascii="Lato" w:hAnsi="Lato"/>
          <w:sz w:val="20"/>
        </w:rPr>
      </w:pPr>
      <w:r w:rsidRPr="00C22791">
        <w:rPr>
          <w:rFonts w:ascii="Lato" w:hAnsi="Lato"/>
          <w:sz w:val="20"/>
        </w:rPr>
        <w:t>Thank you,</w:t>
      </w:r>
    </w:p>
    <w:p w14:paraId="5A237BB3" w14:textId="77777777" w:rsidR="00F81572" w:rsidRPr="00C22791" w:rsidRDefault="00F81572" w:rsidP="00884B08">
      <w:pPr>
        <w:rPr>
          <w:rFonts w:ascii="Lato" w:hAnsi="Lato"/>
          <w:sz w:val="20"/>
        </w:rPr>
      </w:pPr>
      <w:r w:rsidRPr="00C22791">
        <w:rPr>
          <w:rFonts w:ascii="Lato" w:hAnsi="Lato"/>
          <w:sz w:val="20"/>
        </w:rPr>
        <w:t>&lt;&lt;LeadOwner_FullName&gt;&gt;</w:t>
      </w:r>
    </w:p>
    <w:p w14:paraId="2943C889" w14:textId="049250B6" w:rsidR="00884B08" w:rsidRDefault="00F81572">
      <w:pPr>
        <w:rPr>
          <w:rFonts w:ascii="Lato" w:hAnsi="Lato"/>
          <w:sz w:val="20"/>
        </w:rPr>
      </w:pPr>
      <w:r w:rsidRPr="00C22791">
        <w:rPr>
          <w:rFonts w:ascii="Lato" w:hAnsi="Lato"/>
          <w:sz w:val="20"/>
        </w:rPr>
        <w:t>&lt;&lt;LeadOwner_Title&gt;&gt;</w:t>
      </w:r>
      <w:r w:rsidR="00884B08">
        <w:rPr>
          <w:rFonts w:ascii="Lato" w:hAnsi="Lato"/>
          <w:sz w:val="20"/>
        </w:rPr>
        <w:br w:type="page"/>
      </w:r>
    </w:p>
    <w:tbl>
      <w:tblPr>
        <w:tblStyle w:val="TableGrid"/>
        <w:tblW w:w="10350" w:type="dxa"/>
        <w:tblInd w:w="-275" w:type="dxa"/>
        <w:tblLayout w:type="fixed"/>
        <w:tblLook w:val="04A0" w:firstRow="1" w:lastRow="0" w:firstColumn="1" w:lastColumn="0" w:noHBand="0" w:noVBand="1"/>
      </w:tblPr>
      <w:tblGrid>
        <w:gridCol w:w="1258"/>
        <w:gridCol w:w="657"/>
        <w:gridCol w:w="417"/>
        <w:gridCol w:w="184"/>
        <w:gridCol w:w="570"/>
        <w:gridCol w:w="624"/>
        <w:gridCol w:w="152"/>
        <w:gridCol w:w="893"/>
        <w:gridCol w:w="547"/>
        <w:gridCol w:w="1173"/>
        <w:gridCol w:w="355"/>
        <w:gridCol w:w="373"/>
        <w:gridCol w:w="887"/>
        <w:gridCol w:w="270"/>
        <w:gridCol w:w="990"/>
        <w:gridCol w:w="1000"/>
      </w:tblGrid>
      <w:tr w:rsidR="00884B08" w:rsidRPr="00653BA1" w14:paraId="0BAD909F" w14:textId="77777777" w:rsidTr="007B1298">
        <w:tc>
          <w:tcPr>
            <w:tcW w:w="3710" w:type="dxa"/>
            <w:gridSpan w:val="6"/>
          </w:tcPr>
          <w:p w14:paraId="439F38EF" w14:textId="20E481F9" w:rsidR="00884B08" w:rsidRPr="00977D90" w:rsidRDefault="00884B08" w:rsidP="007B1298">
            <w:pPr>
              <w:rPr>
                <w:rFonts w:ascii="Lato" w:hAnsi="Lato" w:cs="Arial"/>
                <w:sz w:val="20"/>
                <w:szCs w:val="20"/>
              </w:rPr>
            </w:pPr>
            <w:r w:rsidRPr="00977D90">
              <w:rPr>
                <w:rFonts w:ascii="Lato" w:hAnsi="Lato"/>
                <w:noProof/>
              </w:rPr>
              <w:lastRenderedPageBreak/>
              <mc:AlternateContent>
                <mc:Choice Requires="wps">
                  <w:drawing>
                    <wp:anchor distT="0" distB="0" distL="114300" distR="114300" simplePos="0" relativeHeight="251685888" behindDoc="0" locked="0" layoutInCell="1" allowOverlap="1" wp14:anchorId="798D595C" wp14:editId="32B5ECFF">
                      <wp:simplePos x="0" y="0"/>
                      <wp:positionH relativeFrom="column">
                        <wp:posOffset>-368300</wp:posOffset>
                      </wp:positionH>
                      <wp:positionV relativeFrom="paragraph">
                        <wp:posOffset>-580390</wp:posOffset>
                      </wp:positionV>
                      <wp:extent cx="6680200" cy="533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680200" cy="533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598A0" w14:textId="77777777" w:rsidR="00884B08" w:rsidRPr="00977D90" w:rsidRDefault="00884B08" w:rsidP="00884B08">
                                  <w:pPr>
                                    <w:jc w:val="center"/>
                                    <w:rPr>
                                      <w:rFonts w:ascii="Lato" w:hAnsi="Lato" w:cs="Arial"/>
                                      <w:b/>
                                      <w:color w:val="006FBA"/>
                                      <w:sz w:val="50"/>
                                      <w:szCs w:val="50"/>
                                    </w:rPr>
                                  </w:pPr>
                                  <w:r w:rsidRPr="00977D90">
                                    <w:rPr>
                                      <w:rFonts w:ascii="Lato" w:hAnsi="Lato" w:cs="Arial"/>
                                      <w:b/>
                                      <w:color w:val="006FBA"/>
                                      <w:sz w:val="50"/>
                                      <w:szCs w:val="50"/>
                                    </w:rPr>
                                    <w:t>DIAGNOSIS VERIFICATION FORM</w:t>
                                  </w:r>
                                </w:p>
                                <w:p w14:paraId="7F5CFE66" w14:textId="77777777" w:rsidR="00884B08" w:rsidRDefault="00884B08" w:rsidP="00884B08"/>
                                <w:p w14:paraId="2D988BD0" w14:textId="77777777" w:rsidR="00884B08" w:rsidRDefault="00884B08" w:rsidP="00884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8D595C" id="Text Box 9" o:spid="_x0000_s1028" type="#_x0000_t202" style="position:absolute;margin-left:-29pt;margin-top:-45.7pt;width:526pt;height:4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" filled="f" stroked="f">
                      <v:textbox>
                        <w:txbxContent>
                          <w:p w14:paraId="2A2598A0" w14:textId="77777777" w:rsidR="00884B08" w:rsidRPr="00977D90" w:rsidRDefault="00884B08" w:rsidP="00884B08">
                            <w:pPr>
                              <w:jc w:val="center"/>
                              <w:rPr>
                                <w:rFonts w:ascii="Lato" w:hAnsi="Lato" w:cs="Arial"/>
                                <w:b/>
                                <w:color w:val="006FBA"/>
                                <w:sz w:val="50"/>
                                <w:szCs w:val="50"/>
                              </w:rPr>
                            </w:pPr>
                            <w:r w:rsidRPr="00977D90">
                              <w:rPr>
                                <w:rFonts w:ascii="Lato" w:hAnsi="Lato" w:cs="Arial"/>
                                <w:b/>
                                <w:color w:val="006FBA"/>
                                <w:sz w:val="50"/>
                                <w:szCs w:val="50"/>
                              </w:rPr>
                              <w:t>DIAGNOSIS VERIFICATION FORM</w:t>
                            </w:r>
                          </w:p>
                          <w:p w14:paraId="7F5CFE66" w14:textId="77777777" w:rsidR="00884B08" w:rsidRDefault="00884B08" w:rsidP="00884B08"/>
                          <w:p w14:paraId="2D988BD0" w14:textId="77777777" w:rsidR="00884B08" w:rsidRDefault="00884B08" w:rsidP="00884B08"/>
                        </w:txbxContent>
                      </v:textbox>
                    </v:shape>
                  </w:pict>
                </mc:Fallback>
              </mc:AlternateContent>
            </w:r>
            <w:r w:rsidRPr="00977D90">
              <w:rPr>
                <w:rFonts w:ascii="Lato" w:hAnsi="Lato" w:cs="Arial"/>
                <w:sz w:val="20"/>
                <w:szCs w:val="20"/>
              </w:rPr>
              <w:t xml:space="preserve">Child’s Last Name: </w:t>
            </w:r>
          </w:p>
          <w:p w14:paraId="21038A16" w14:textId="1C057CA1" w:rsidR="00884B08" w:rsidRPr="00977D90" w:rsidRDefault="00111C6B" w:rsidP="007B1298">
            <w:pPr>
              <w:rPr>
                <w:rFonts w:ascii="Lato" w:hAnsi="Lato" w:cs="Arial"/>
                <w:sz w:val="20"/>
                <w:szCs w:val="20"/>
              </w:rPr>
            </w:pPr>
            <w:r w:rsidRPr="00977D90">
              <w:rPr>
                <w:rFonts w:ascii="Lato" w:hAnsi="Lato" w:cs="Arial"/>
                <w:sz w:val="20"/>
                <w:szCs w:val="20"/>
              </w:rPr>
              <w:t>&lt;&lt;Lead_LastName&gt;&gt;</w:t>
            </w:r>
          </w:p>
        </w:tc>
        <w:tc>
          <w:tcPr>
            <w:tcW w:w="3493" w:type="dxa"/>
            <w:gridSpan w:val="6"/>
          </w:tcPr>
          <w:p w14:paraId="1FD5424A" w14:textId="77777777" w:rsidR="00884B08" w:rsidRPr="00977D90" w:rsidRDefault="00884B08" w:rsidP="007B1298">
            <w:pPr>
              <w:rPr>
                <w:rFonts w:ascii="Lato" w:hAnsi="Lato" w:cs="Arial"/>
                <w:sz w:val="20"/>
                <w:szCs w:val="20"/>
              </w:rPr>
            </w:pPr>
            <w:r w:rsidRPr="00977D90">
              <w:rPr>
                <w:rFonts w:ascii="Lato" w:hAnsi="Lato" w:cs="Arial"/>
                <w:sz w:val="20"/>
                <w:szCs w:val="20"/>
              </w:rPr>
              <w:t xml:space="preserve">First: </w:t>
            </w:r>
          </w:p>
          <w:p w14:paraId="535CD19F" w14:textId="77777777" w:rsidR="00884B08" w:rsidRPr="00977D90" w:rsidRDefault="00884B08" w:rsidP="007B1298">
            <w:pPr>
              <w:rPr>
                <w:rFonts w:ascii="Lato" w:hAnsi="Lato" w:cs="Arial"/>
                <w:sz w:val="20"/>
                <w:szCs w:val="20"/>
              </w:rPr>
            </w:pPr>
            <w:r w:rsidRPr="00977D90">
              <w:rPr>
                <w:rFonts w:ascii="Lato" w:hAnsi="Lato" w:cs="Arial"/>
                <w:sz w:val="20"/>
                <w:szCs w:val="20"/>
              </w:rPr>
              <w:t>&lt;&lt;Lead_FirstName&gt;&gt;</w:t>
            </w:r>
          </w:p>
        </w:tc>
        <w:tc>
          <w:tcPr>
            <w:tcW w:w="1157" w:type="dxa"/>
            <w:gridSpan w:val="2"/>
          </w:tcPr>
          <w:p w14:paraId="2AE29834" w14:textId="77777777" w:rsidR="00884B08" w:rsidRPr="00977D90" w:rsidRDefault="00884B08" w:rsidP="007B1298">
            <w:pPr>
              <w:rPr>
                <w:rFonts w:ascii="Lato" w:hAnsi="Lato" w:cs="Arial"/>
                <w:sz w:val="20"/>
                <w:szCs w:val="20"/>
              </w:rPr>
            </w:pPr>
            <w:r w:rsidRPr="00977D90">
              <w:rPr>
                <w:rFonts w:ascii="Lato" w:hAnsi="Lato" w:cs="Arial"/>
                <w:sz w:val="20"/>
                <w:szCs w:val="20"/>
              </w:rPr>
              <w:t>M.I.:</w:t>
            </w:r>
          </w:p>
          <w:p w14:paraId="51F5DBC1" w14:textId="77777777" w:rsidR="00884B08" w:rsidRPr="00977D90" w:rsidRDefault="00884B08" w:rsidP="007B1298">
            <w:pPr>
              <w:rPr>
                <w:rFonts w:ascii="Lato" w:hAnsi="Lato" w:cs="Arial"/>
                <w:sz w:val="20"/>
                <w:szCs w:val="20"/>
              </w:rPr>
            </w:pPr>
            <w:r w:rsidRPr="00977D90">
              <w:rPr>
                <w:rFonts w:ascii="Lato" w:hAnsi="Lato" w:cs="Arial"/>
                <w:sz w:val="20"/>
                <w:szCs w:val="20"/>
              </w:rPr>
              <w:t>&lt;&lt;Lead_Child_Middle_Initial&gt;&gt;</w:t>
            </w:r>
          </w:p>
        </w:tc>
        <w:tc>
          <w:tcPr>
            <w:tcW w:w="1990" w:type="dxa"/>
            <w:gridSpan w:val="2"/>
          </w:tcPr>
          <w:p w14:paraId="5FFC6549" w14:textId="77777777" w:rsidR="00884B08" w:rsidRPr="00977D90" w:rsidRDefault="00884B08" w:rsidP="007B1298">
            <w:pPr>
              <w:rPr>
                <w:rFonts w:ascii="Lato" w:hAnsi="Lato" w:cs="Arial"/>
                <w:sz w:val="20"/>
                <w:szCs w:val="20"/>
              </w:rPr>
            </w:pPr>
            <w:r w:rsidRPr="00977D90">
              <w:rPr>
                <w:rFonts w:ascii="Lato" w:hAnsi="Lato" w:cs="Arial"/>
                <w:sz w:val="20"/>
                <w:szCs w:val="20"/>
              </w:rPr>
              <w:t>DOB:</w:t>
            </w:r>
          </w:p>
          <w:p w14:paraId="70C68A1E" w14:textId="77777777" w:rsidR="00884B08" w:rsidRPr="00977D90" w:rsidRDefault="00884B08" w:rsidP="007B1298">
            <w:pPr>
              <w:rPr>
                <w:rFonts w:ascii="Lato" w:hAnsi="Lato" w:cs="Arial"/>
                <w:sz w:val="20"/>
                <w:szCs w:val="20"/>
              </w:rPr>
            </w:pPr>
            <w:r w:rsidRPr="00977D90">
              <w:rPr>
                <w:rFonts w:ascii="Lato" w:hAnsi="Lato" w:cs="Arial"/>
                <w:sz w:val="20"/>
                <w:szCs w:val="20"/>
              </w:rPr>
              <w:t>&lt;&lt;Lead_DOB&gt;&gt;</w:t>
            </w:r>
          </w:p>
        </w:tc>
      </w:tr>
      <w:tr w:rsidR="00884B08" w:rsidRPr="00653BA1" w14:paraId="39BB2439" w14:textId="77777777" w:rsidTr="007B1298">
        <w:tc>
          <w:tcPr>
            <w:tcW w:w="1258" w:type="dxa"/>
          </w:tcPr>
          <w:p w14:paraId="1C91D0A5" w14:textId="77777777" w:rsidR="00884B08" w:rsidRPr="00977D90" w:rsidRDefault="00884B08" w:rsidP="007B1298">
            <w:pPr>
              <w:rPr>
                <w:rFonts w:ascii="Lato" w:hAnsi="Lato" w:cs="Arial"/>
                <w:sz w:val="20"/>
                <w:szCs w:val="20"/>
              </w:rPr>
            </w:pPr>
            <w:r w:rsidRPr="00977D90">
              <w:rPr>
                <w:rFonts w:ascii="Lato" w:hAnsi="Lato" w:cs="Arial"/>
                <w:sz w:val="20"/>
                <w:szCs w:val="20"/>
              </w:rPr>
              <w:t>Age:</w:t>
            </w:r>
          </w:p>
          <w:p w14:paraId="20FE1C37" w14:textId="77777777" w:rsidR="00884B08" w:rsidRPr="00977D90" w:rsidRDefault="00884B08" w:rsidP="007B1298">
            <w:pPr>
              <w:rPr>
                <w:rFonts w:ascii="Lato" w:hAnsi="Lato" w:cs="Arial"/>
                <w:sz w:val="20"/>
                <w:szCs w:val="20"/>
              </w:rPr>
            </w:pPr>
            <w:r w:rsidRPr="00977D90">
              <w:rPr>
                <w:rFonts w:ascii="Lato" w:hAnsi="Lato" w:cs="Arial"/>
                <w:sz w:val="20"/>
                <w:szCs w:val="20"/>
              </w:rPr>
              <w:t>&lt;&lt;Lead_Child_Age&gt;&gt;</w:t>
            </w:r>
          </w:p>
        </w:tc>
        <w:tc>
          <w:tcPr>
            <w:tcW w:w="1258" w:type="dxa"/>
            <w:gridSpan w:val="3"/>
          </w:tcPr>
          <w:p w14:paraId="4F8D2E64" w14:textId="77777777" w:rsidR="00884B08" w:rsidRPr="00977D90" w:rsidRDefault="00884B08" w:rsidP="007B1298">
            <w:pPr>
              <w:rPr>
                <w:rFonts w:ascii="Lato" w:hAnsi="Lato" w:cs="Arial"/>
                <w:sz w:val="20"/>
                <w:szCs w:val="20"/>
              </w:rPr>
            </w:pPr>
            <w:r w:rsidRPr="00977D90">
              <w:rPr>
                <w:rFonts w:ascii="Lato" w:hAnsi="Lato" w:cs="Arial"/>
                <w:sz w:val="20"/>
                <w:szCs w:val="20"/>
              </w:rPr>
              <w:t>Gender:</w:t>
            </w:r>
          </w:p>
          <w:p w14:paraId="763985F2" w14:textId="77777777" w:rsidR="00884B08" w:rsidRPr="00977D90" w:rsidRDefault="00884B08" w:rsidP="007B1298">
            <w:pPr>
              <w:rPr>
                <w:rFonts w:ascii="Lato" w:hAnsi="Lato" w:cs="Arial"/>
                <w:sz w:val="20"/>
                <w:szCs w:val="20"/>
              </w:rPr>
            </w:pPr>
            <w:r w:rsidRPr="00977D90">
              <w:rPr>
                <w:rFonts w:ascii="Lato" w:hAnsi="Lato" w:cs="Arial"/>
                <w:sz w:val="20"/>
                <w:szCs w:val="20"/>
              </w:rPr>
              <w:t>&lt;&lt;Lead_Gender&gt;&gt;</w:t>
            </w:r>
          </w:p>
          <w:p w14:paraId="17D48A08" w14:textId="77777777" w:rsidR="00884B08" w:rsidRPr="00977D90" w:rsidRDefault="00884B08" w:rsidP="007B1298">
            <w:pPr>
              <w:rPr>
                <w:rFonts w:ascii="Lato" w:hAnsi="Lato" w:cs="Arial"/>
                <w:sz w:val="20"/>
                <w:szCs w:val="20"/>
              </w:rPr>
            </w:pPr>
            <w:r w:rsidRPr="00977D90">
              <w:rPr>
                <w:rFonts w:ascii="Lato" w:hAnsi="Lato" w:cs="Arial"/>
                <w:sz w:val="20"/>
                <w:szCs w:val="20"/>
              </w:rPr>
              <w:t>&lt;&lt;Lead_Self_describe_comment_box&gt;&gt;</w:t>
            </w:r>
          </w:p>
        </w:tc>
        <w:tc>
          <w:tcPr>
            <w:tcW w:w="3959" w:type="dxa"/>
            <w:gridSpan w:val="6"/>
          </w:tcPr>
          <w:p w14:paraId="4FC004C9" w14:textId="77777777" w:rsidR="00884B08" w:rsidRPr="00977D90" w:rsidRDefault="00884B08" w:rsidP="007B1298">
            <w:pPr>
              <w:rPr>
                <w:rFonts w:ascii="Lato" w:hAnsi="Lato" w:cs="Arial"/>
                <w:sz w:val="20"/>
                <w:szCs w:val="20"/>
              </w:rPr>
            </w:pPr>
            <w:r w:rsidRPr="00977D90">
              <w:rPr>
                <w:rFonts w:ascii="Lato" w:hAnsi="Lato" w:cs="Arial"/>
                <w:sz w:val="20"/>
                <w:szCs w:val="20"/>
              </w:rPr>
              <w:t>Parent Last Name:</w:t>
            </w:r>
          </w:p>
          <w:p w14:paraId="14846F7C" w14:textId="77777777" w:rsidR="00884B08" w:rsidRPr="00977D90" w:rsidRDefault="00884B08" w:rsidP="007B1298">
            <w:pPr>
              <w:rPr>
                <w:rFonts w:ascii="Lato" w:hAnsi="Lato" w:cs="Arial"/>
                <w:sz w:val="20"/>
                <w:szCs w:val="20"/>
              </w:rPr>
            </w:pPr>
            <w:r w:rsidRPr="00977D90">
              <w:rPr>
                <w:rFonts w:ascii="Lato" w:hAnsi="Lato" w:cs="Arial"/>
                <w:sz w:val="20"/>
                <w:szCs w:val="20"/>
              </w:rPr>
              <w:t>&lt;&lt;Lead_Parent_Last_Name&gt;&gt;</w:t>
            </w:r>
          </w:p>
          <w:p w14:paraId="37B5A111" w14:textId="77777777" w:rsidR="00884B08" w:rsidRPr="00977D90" w:rsidRDefault="00884B08" w:rsidP="007B1298">
            <w:pPr>
              <w:rPr>
                <w:rFonts w:ascii="Lato" w:hAnsi="Lato" w:cs="Arial"/>
                <w:sz w:val="20"/>
                <w:szCs w:val="20"/>
              </w:rPr>
            </w:pPr>
          </w:p>
        </w:tc>
        <w:tc>
          <w:tcPr>
            <w:tcW w:w="3875" w:type="dxa"/>
            <w:gridSpan w:val="6"/>
          </w:tcPr>
          <w:p w14:paraId="4DF0EBC8" w14:textId="77777777" w:rsidR="00884B08" w:rsidRPr="00977D90" w:rsidRDefault="00884B08" w:rsidP="007B1298">
            <w:pPr>
              <w:rPr>
                <w:rFonts w:ascii="Lato" w:hAnsi="Lato" w:cs="Arial"/>
                <w:sz w:val="20"/>
                <w:szCs w:val="20"/>
              </w:rPr>
            </w:pPr>
            <w:r w:rsidRPr="00977D90">
              <w:rPr>
                <w:rFonts w:ascii="Lato" w:hAnsi="Lato" w:cs="Arial"/>
                <w:sz w:val="20"/>
                <w:szCs w:val="20"/>
              </w:rPr>
              <w:t>First:</w:t>
            </w:r>
          </w:p>
          <w:p w14:paraId="2E9232FF" w14:textId="77777777" w:rsidR="00884B08" w:rsidRPr="00977D90" w:rsidRDefault="00884B08" w:rsidP="007B1298">
            <w:pPr>
              <w:rPr>
                <w:rFonts w:ascii="Lato" w:hAnsi="Lato" w:cs="Arial"/>
                <w:sz w:val="20"/>
                <w:szCs w:val="20"/>
              </w:rPr>
            </w:pPr>
            <w:r w:rsidRPr="00977D90">
              <w:rPr>
                <w:rFonts w:ascii="Lato" w:hAnsi="Lato" w:cs="Arial"/>
                <w:sz w:val="20"/>
                <w:szCs w:val="20"/>
              </w:rPr>
              <w:t>&lt;&lt;Lead_Parent_First_Name&gt;&gt;</w:t>
            </w:r>
          </w:p>
        </w:tc>
      </w:tr>
      <w:tr w:rsidR="00884B08" w:rsidRPr="00653BA1" w14:paraId="7756AF22" w14:textId="77777777" w:rsidTr="007B1298">
        <w:trPr>
          <w:trHeight w:val="476"/>
        </w:trPr>
        <w:tc>
          <w:tcPr>
            <w:tcW w:w="10350" w:type="dxa"/>
            <w:gridSpan w:val="16"/>
            <w:vAlign w:val="center"/>
          </w:tcPr>
          <w:p w14:paraId="5B697267" w14:textId="77777777" w:rsidR="00884B08" w:rsidRPr="00977D90" w:rsidRDefault="00884B08" w:rsidP="007B1298">
            <w:pPr>
              <w:rPr>
                <w:rFonts w:ascii="Lato" w:hAnsi="Lato" w:cs="Arial"/>
                <w:b/>
                <w:sz w:val="20"/>
                <w:szCs w:val="20"/>
              </w:rPr>
            </w:pPr>
            <w:r w:rsidRPr="00977D90">
              <w:rPr>
                <w:rFonts w:ascii="Lato" w:hAnsi="Lato" w:cs="Arial"/>
                <w:b/>
                <w:sz w:val="20"/>
                <w:szCs w:val="20"/>
              </w:rPr>
              <w:t>Provider Information</w:t>
            </w:r>
          </w:p>
        </w:tc>
      </w:tr>
      <w:tr w:rsidR="00884B08" w:rsidRPr="00653BA1" w14:paraId="31E29235" w14:textId="77777777" w:rsidTr="007B1298">
        <w:tc>
          <w:tcPr>
            <w:tcW w:w="3086" w:type="dxa"/>
            <w:gridSpan w:val="5"/>
          </w:tcPr>
          <w:p w14:paraId="5389A3C3" w14:textId="77777777" w:rsidR="00884B08" w:rsidRPr="00977D90" w:rsidRDefault="00884B08" w:rsidP="007B1298">
            <w:pPr>
              <w:rPr>
                <w:rFonts w:ascii="Lato" w:hAnsi="Lato" w:cs="Arial"/>
                <w:sz w:val="20"/>
                <w:szCs w:val="20"/>
              </w:rPr>
            </w:pPr>
            <w:r w:rsidRPr="00977D90">
              <w:rPr>
                <w:rFonts w:ascii="Lato" w:hAnsi="Lato" w:cs="Arial"/>
                <w:sz w:val="20"/>
                <w:szCs w:val="20"/>
              </w:rPr>
              <w:t>Last Name:</w:t>
            </w:r>
          </w:p>
          <w:p w14:paraId="625C45C8" w14:textId="77777777" w:rsidR="00884B08" w:rsidRPr="00977D90" w:rsidRDefault="00884B08" w:rsidP="007B1298">
            <w:pPr>
              <w:rPr>
                <w:rFonts w:ascii="Lato" w:hAnsi="Lato" w:cs="Arial"/>
                <w:sz w:val="20"/>
                <w:szCs w:val="20"/>
              </w:rPr>
            </w:pPr>
            <w:r w:rsidRPr="00977D90">
              <w:rPr>
                <w:rFonts w:ascii="Lato" w:hAnsi="Lato" w:cs="Arial"/>
                <w:sz w:val="20"/>
                <w:szCs w:val="20"/>
              </w:rPr>
              <w:t>&lt;&lt;Lead_Treating_Medical_Professional_Last_Name&gt;&gt;</w:t>
            </w:r>
          </w:p>
          <w:p w14:paraId="08EDF09D" w14:textId="77777777" w:rsidR="00884B08" w:rsidRPr="00977D90" w:rsidRDefault="00884B08" w:rsidP="007B1298">
            <w:pPr>
              <w:rPr>
                <w:rFonts w:ascii="Lato" w:hAnsi="Lato" w:cs="Arial"/>
                <w:sz w:val="20"/>
                <w:szCs w:val="20"/>
              </w:rPr>
            </w:pPr>
          </w:p>
        </w:tc>
        <w:tc>
          <w:tcPr>
            <w:tcW w:w="3389" w:type="dxa"/>
            <w:gridSpan w:val="5"/>
          </w:tcPr>
          <w:p w14:paraId="2B345A2E" w14:textId="77777777" w:rsidR="00884B08" w:rsidRPr="00977D90" w:rsidRDefault="00884B08" w:rsidP="007B1298">
            <w:pPr>
              <w:rPr>
                <w:rFonts w:ascii="Lato" w:hAnsi="Lato" w:cs="Arial"/>
                <w:sz w:val="20"/>
                <w:szCs w:val="20"/>
              </w:rPr>
            </w:pPr>
            <w:r w:rsidRPr="00977D90">
              <w:rPr>
                <w:rFonts w:ascii="Lato" w:hAnsi="Lato" w:cs="Arial"/>
                <w:sz w:val="20"/>
                <w:szCs w:val="20"/>
              </w:rPr>
              <w:t>First:</w:t>
            </w:r>
          </w:p>
          <w:p w14:paraId="12745175" w14:textId="77777777" w:rsidR="00884B08" w:rsidRPr="00977D90" w:rsidRDefault="00884B08" w:rsidP="007B1298">
            <w:pPr>
              <w:rPr>
                <w:rFonts w:ascii="Lato" w:hAnsi="Lato" w:cs="Arial"/>
                <w:sz w:val="20"/>
                <w:szCs w:val="20"/>
              </w:rPr>
            </w:pPr>
            <w:r w:rsidRPr="00977D90">
              <w:rPr>
                <w:rFonts w:ascii="Lato" w:hAnsi="Lato" w:cs="Arial"/>
                <w:sz w:val="20"/>
                <w:szCs w:val="20"/>
              </w:rPr>
              <w:t>&lt;&lt;Lead_Treating_Medical_Professional_First_Name&gt;&gt;</w:t>
            </w:r>
          </w:p>
        </w:tc>
        <w:tc>
          <w:tcPr>
            <w:tcW w:w="3875" w:type="dxa"/>
            <w:gridSpan w:val="6"/>
          </w:tcPr>
          <w:p w14:paraId="1365B891" w14:textId="77777777" w:rsidR="00884B08" w:rsidRPr="00977D90" w:rsidRDefault="00884B08" w:rsidP="007B1298">
            <w:pPr>
              <w:rPr>
                <w:rFonts w:ascii="Lato" w:hAnsi="Lato" w:cs="Arial"/>
                <w:sz w:val="20"/>
                <w:szCs w:val="20"/>
              </w:rPr>
            </w:pPr>
            <w:r w:rsidRPr="00977D90">
              <w:rPr>
                <w:rFonts w:ascii="Lato" w:hAnsi="Lato" w:cs="Arial"/>
                <w:sz w:val="20"/>
                <w:szCs w:val="20"/>
              </w:rPr>
              <w:t>Title:</w:t>
            </w:r>
          </w:p>
          <w:p w14:paraId="40665BF5" w14:textId="77F963D0" w:rsidR="00884B08" w:rsidRPr="00977D90" w:rsidRDefault="00D54D6B" w:rsidP="007B1298">
            <w:pPr>
              <w:rPr>
                <w:rFonts w:ascii="Lato" w:hAnsi="Lato" w:cs="Arial"/>
                <w:sz w:val="20"/>
                <w:szCs w:val="20"/>
              </w:rPr>
            </w:pPr>
            <w:r w:rsidRPr="00977D90">
              <w:rPr>
                <w:rFonts w:ascii="Lato" w:hAnsi="Lato" w:cs="Arial"/>
                <w:sz w:val="20"/>
                <w:szCs w:val="20"/>
              </w:rPr>
              <w:t>&lt;&lt;Lead_Medical_Provider_Category&gt;&gt;</w:t>
            </w:r>
          </w:p>
        </w:tc>
      </w:tr>
      <w:tr w:rsidR="00884B08" w:rsidRPr="00653BA1" w14:paraId="07B60233" w14:textId="77777777" w:rsidTr="007B1298">
        <w:tc>
          <w:tcPr>
            <w:tcW w:w="1915" w:type="dxa"/>
            <w:gridSpan w:val="2"/>
          </w:tcPr>
          <w:p w14:paraId="5C0FCAAD" w14:textId="77777777" w:rsidR="00884B08" w:rsidRPr="00977D90" w:rsidRDefault="00884B08" w:rsidP="007B1298">
            <w:pPr>
              <w:rPr>
                <w:rFonts w:ascii="Lato" w:hAnsi="Lato" w:cs="Arial"/>
                <w:sz w:val="20"/>
                <w:szCs w:val="20"/>
              </w:rPr>
            </w:pPr>
            <w:r w:rsidRPr="00977D90">
              <w:rPr>
                <w:rFonts w:ascii="Lato" w:hAnsi="Lato" w:cs="Arial"/>
                <w:sz w:val="20"/>
                <w:szCs w:val="20"/>
              </w:rPr>
              <w:t>Phone #:</w:t>
            </w:r>
          </w:p>
          <w:p w14:paraId="64DF3D5D" w14:textId="77777777" w:rsidR="00884B08" w:rsidRPr="00977D90" w:rsidRDefault="00884B08" w:rsidP="007B1298">
            <w:pPr>
              <w:rPr>
                <w:rFonts w:ascii="Lato" w:hAnsi="Lato" w:cs="Arial"/>
                <w:sz w:val="20"/>
                <w:szCs w:val="20"/>
              </w:rPr>
            </w:pPr>
            <w:r w:rsidRPr="00977D90">
              <w:rPr>
                <w:rFonts w:ascii="Lato" w:hAnsi="Lato" w:cs="Arial"/>
                <w:sz w:val="20"/>
                <w:szCs w:val="20"/>
              </w:rPr>
              <w:t>&lt;&lt;Lead_Treating_Medical_Professional_Phone&gt;&gt;</w:t>
            </w:r>
          </w:p>
        </w:tc>
        <w:tc>
          <w:tcPr>
            <w:tcW w:w="2840" w:type="dxa"/>
            <w:gridSpan w:val="6"/>
          </w:tcPr>
          <w:p w14:paraId="634215EA" w14:textId="77777777" w:rsidR="00884B08" w:rsidRPr="00977D90" w:rsidRDefault="00884B08" w:rsidP="007B1298">
            <w:pPr>
              <w:rPr>
                <w:rFonts w:ascii="Lato" w:hAnsi="Lato" w:cs="Arial"/>
                <w:sz w:val="20"/>
                <w:szCs w:val="20"/>
              </w:rPr>
            </w:pPr>
            <w:r w:rsidRPr="00977D90">
              <w:rPr>
                <w:rFonts w:ascii="Lato" w:hAnsi="Lato" w:cs="Arial"/>
                <w:sz w:val="20"/>
                <w:szCs w:val="20"/>
              </w:rPr>
              <w:t>Email:</w:t>
            </w:r>
          </w:p>
          <w:p w14:paraId="794F98E2" w14:textId="77777777" w:rsidR="00884B08" w:rsidRPr="00977D90" w:rsidRDefault="00884B08" w:rsidP="007B1298">
            <w:pPr>
              <w:rPr>
                <w:rFonts w:ascii="Lato" w:hAnsi="Lato" w:cs="Arial"/>
                <w:sz w:val="20"/>
                <w:szCs w:val="20"/>
              </w:rPr>
            </w:pPr>
            <w:r w:rsidRPr="00977D90">
              <w:rPr>
                <w:rFonts w:ascii="Lato" w:hAnsi="Lato" w:cs="Arial"/>
                <w:sz w:val="20"/>
                <w:szCs w:val="20"/>
              </w:rPr>
              <w:t>&lt;&lt;Lead_Treating_Medical_Professional_Email&gt;&gt;</w:t>
            </w:r>
          </w:p>
        </w:tc>
        <w:tc>
          <w:tcPr>
            <w:tcW w:w="5595" w:type="dxa"/>
            <w:gridSpan w:val="8"/>
          </w:tcPr>
          <w:p w14:paraId="7DA8FEFF" w14:textId="77777777" w:rsidR="00884B08" w:rsidRPr="00977D90" w:rsidRDefault="00884B08" w:rsidP="007B1298">
            <w:pPr>
              <w:rPr>
                <w:rFonts w:ascii="Lato" w:hAnsi="Lato" w:cs="Arial"/>
                <w:sz w:val="20"/>
                <w:szCs w:val="20"/>
              </w:rPr>
            </w:pPr>
            <w:r w:rsidRPr="00977D90">
              <w:rPr>
                <w:rFonts w:ascii="Lato" w:hAnsi="Lato" w:cs="Arial"/>
                <w:sz w:val="20"/>
                <w:szCs w:val="20"/>
              </w:rPr>
              <w:t>Treatment Facility:</w:t>
            </w:r>
          </w:p>
          <w:p w14:paraId="574B883A" w14:textId="77777777" w:rsidR="00884B08" w:rsidRPr="00977D90" w:rsidRDefault="00884B08" w:rsidP="007B1298">
            <w:pPr>
              <w:rPr>
                <w:rFonts w:ascii="Lato" w:hAnsi="Lato" w:cs="Arial"/>
                <w:sz w:val="20"/>
                <w:szCs w:val="20"/>
              </w:rPr>
            </w:pPr>
            <w:r w:rsidRPr="00977D90">
              <w:rPr>
                <w:rFonts w:ascii="Lato" w:hAnsi="Lato" w:cs="Arial"/>
                <w:sz w:val="20"/>
                <w:szCs w:val="20"/>
              </w:rPr>
              <w:t>&lt;&lt;Lead_Hospital_Treatment_Facility_Treating&gt;&gt;</w:t>
            </w:r>
          </w:p>
        </w:tc>
      </w:tr>
      <w:tr w:rsidR="00884B08" w:rsidRPr="00653BA1" w14:paraId="38D780B6" w14:textId="77777777" w:rsidTr="007B1298">
        <w:trPr>
          <w:trHeight w:val="602"/>
        </w:trPr>
        <w:tc>
          <w:tcPr>
            <w:tcW w:w="2332" w:type="dxa"/>
            <w:gridSpan w:val="3"/>
          </w:tcPr>
          <w:p w14:paraId="6C7F0BEE" w14:textId="77777777" w:rsidR="00884B08" w:rsidRPr="00977D90" w:rsidRDefault="00884B08" w:rsidP="007B1298">
            <w:pPr>
              <w:rPr>
                <w:rFonts w:ascii="Lato" w:hAnsi="Lato" w:cs="Arial"/>
                <w:sz w:val="20"/>
                <w:szCs w:val="20"/>
              </w:rPr>
            </w:pPr>
            <w:r w:rsidRPr="00977D90">
              <w:rPr>
                <w:rFonts w:ascii="Lato" w:hAnsi="Lato" w:cs="Arial"/>
                <w:sz w:val="20"/>
                <w:szCs w:val="20"/>
              </w:rPr>
              <w:t>I am recognized by my state to practice as:</w:t>
            </w:r>
          </w:p>
        </w:tc>
        <w:tc>
          <w:tcPr>
            <w:tcW w:w="1530" w:type="dxa"/>
            <w:gridSpan w:val="4"/>
          </w:tcPr>
          <w:p w14:paraId="60F9AC82" w14:textId="77777777" w:rsidR="00884B08" w:rsidRPr="00977D90" w:rsidRDefault="00884B08" w:rsidP="007B1298">
            <w:pPr>
              <w:rPr>
                <w:rFonts w:ascii="Lato" w:hAnsi="Lato" w:cs="Arial"/>
                <w:sz w:val="20"/>
                <w:szCs w:val="20"/>
              </w:rPr>
            </w:pPr>
            <w:r w:rsidRPr="00977D90">
              <w:rPr>
                <w:rFonts w:ascii="Lato" w:hAnsi="Lato" w:cs="Arial"/>
                <w:sz w:val="20"/>
                <w:szCs w:val="20"/>
              </w:rPr>
              <w:t>___ Physician</w:t>
            </w:r>
          </w:p>
        </w:tc>
        <w:tc>
          <w:tcPr>
            <w:tcW w:w="1440" w:type="dxa"/>
            <w:gridSpan w:val="2"/>
          </w:tcPr>
          <w:p w14:paraId="655BEB97" w14:textId="77777777" w:rsidR="00884B08" w:rsidRPr="00977D90" w:rsidRDefault="00884B08" w:rsidP="007B1298">
            <w:pPr>
              <w:rPr>
                <w:rFonts w:ascii="Lato" w:hAnsi="Lato" w:cs="Arial"/>
                <w:sz w:val="20"/>
                <w:szCs w:val="20"/>
              </w:rPr>
            </w:pPr>
            <w:r w:rsidRPr="00977D90">
              <w:rPr>
                <w:rFonts w:ascii="Lato" w:hAnsi="Lato" w:cs="Arial"/>
                <w:sz w:val="20"/>
                <w:szCs w:val="20"/>
              </w:rPr>
              <w:t>___ Nurse Practitioner</w:t>
            </w:r>
          </w:p>
        </w:tc>
        <w:tc>
          <w:tcPr>
            <w:tcW w:w="1528" w:type="dxa"/>
            <w:gridSpan w:val="2"/>
          </w:tcPr>
          <w:p w14:paraId="1269DD12" w14:textId="77777777" w:rsidR="00884B08" w:rsidRPr="00977D90" w:rsidRDefault="00884B08" w:rsidP="007B1298">
            <w:pPr>
              <w:rPr>
                <w:rFonts w:ascii="Lato" w:hAnsi="Lato" w:cs="Arial"/>
                <w:sz w:val="20"/>
                <w:szCs w:val="20"/>
              </w:rPr>
            </w:pPr>
            <w:r w:rsidRPr="00977D90">
              <w:rPr>
                <w:rFonts w:ascii="Lato" w:hAnsi="Lato" w:cs="Arial"/>
                <w:sz w:val="20"/>
                <w:szCs w:val="20"/>
              </w:rPr>
              <w:t>___ Physician Assistant</w:t>
            </w:r>
          </w:p>
        </w:tc>
        <w:tc>
          <w:tcPr>
            <w:tcW w:w="3520" w:type="dxa"/>
            <w:gridSpan w:val="5"/>
          </w:tcPr>
          <w:p w14:paraId="0252AD85" w14:textId="77777777" w:rsidR="00884B08" w:rsidRPr="00977D90" w:rsidRDefault="00884B08" w:rsidP="007B1298">
            <w:pPr>
              <w:tabs>
                <w:tab w:val="left" w:pos="162"/>
              </w:tabs>
              <w:ind w:right="-80"/>
              <w:rPr>
                <w:rFonts w:ascii="Lato" w:hAnsi="Lato" w:cs="Arial"/>
                <w:sz w:val="20"/>
                <w:szCs w:val="20"/>
              </w:rPr>
            </w:pPr>
            <w:r w:rsidRPr="00977D90">
              <w:rPr>
                <w:rFonts w:ascii="Lato" w:hAnsi="Lato" w:cs="Arial"/>
                <w:sz w:val="20"/>
                <w:szCs w:val="20"/>
              </w:rPr>
              <w:t xml:space="preserve">___ Other </w:t>
            </w:r>
            <w:r w:rsidRPr="00977D90">
              <w:rPr>
                <w:rFonts w:ascii="Lato" w:hAnsi="Lato" w:cs="Arial"/>
                <w:sz w:val="12"/>
                <w:szCs w:val="12"/>
              </w:rPr>
              <w:t>(please specify)</w:t>
            </w:r>
          </w:p>
        </w:tc>
      </w:tr>
      <w:tr w:rsidR="00884B08" w:rsidRPr="00653BA1" w14:paraId="4B9AAE03" w14:textId="77777777" w:rsidTr="007B1298">
        <w:trPr>
          <w:trHeight w:val="620"/>
        </w:trPr>
        <w:tc>
          <w:tcPr>
            <w:tcW w:w="8090" w:type="dxa"/>
            <w:gridSpan w:val="13"/>
          </w:tcPr>
          <w:p w14:paraId="3E71A534" w14:textId="77777777" w:rsidR="00884B08" w:rsidRPr="00977D90" w:rsidRDefault="00884B08" w:rsidP="007B1298">
            <w:pPr>
              <w:rPr>
                <w:rFonts w:ascii="Lato" w:hAnsi="Lato" w:cs="Arial"/>
                <w:sz w:val="20"/>
                <w:szCs w:val="20"/>
              </w:rPr>
            </w:pPr>
            <w:r w:rsidRPr="00977D90">
              <w:rPr>
                <w:rFonts w:ascii="Lato" w:hAnsi="Lato" w:cs="Arial"/>
                <w:sz w:val="20"/>
                <w:szCs w:val="20"/>
              </w:rPr>
              <w:t>I have direct knowledge of this patient’s condition and I am part of the treating healthcare team.</w:t>
            </w:r>
          </w:p>
        </w:tc>
        <w:tc>
          <w:tcPr>
            <w:tcW w:w="1260" w:type="dxa"/>
            <w:gridSpan w:val="2"/>
          </w:tcPr>
          <w:p w14:paraId="28DB99A1" w14:textId="77777777" w:rsidR="00884B08" w:rsidRPr="00977D90" w:rsidRDefault="00884B08" w:rsidP="007B1298">
            <w:pPr>
              <w:rPr>
                <w:rFonts w:ascii="Lato" w:hAnsi="Lato" w:cs="Arial"/>
                <w:sz w:val="20"/>
                <w:szCs w:val="20"/>
              </w:rPr>
            </w:pPr>
            <w:r w:rsidRPr="00977D90">
              <w:rPr>
                <w:rFonts w:ascii="Lato" w:hAnsi="Lato" w:cs="Arial"/>
                <w:sz w:val="20"/>
                <w:szCs w:val="20"/>
              </w:rPr>
              <w:t>__ Yes</w:t>
            </w:r>
          </w:p>
        </w:tc>
        <w:tc>
          <w:tcPr>
            <w:tcW w:w="1000" w:type="dxa"/>
          </w:tcPr>
          <w:p w14:paraId="0BA171E2" w14:textId="77777777" w:rsidR="00884B08" w:rsidRPr="00977D90" w:rsidRDefault="00884B08" w:rsidP="007B1298">
            <w:pPr>
              <w:rPr>
                <w:rFonts w:ascii="Lato" w:hAnsi="Lato" w:cs="Arial"/>
                <w:sz w:val="20"/>
                <w:szCs w:val="20"/>
              </w:rPr>
            </w:pPr>
            <w:r w:rsidRPr="00977D90">
              <w:rPr>
                <w:rFonts w:ascii="Lato" w:hAnsi="Lato" w:cs="Arial"/>
                <w:sz w:val="20"/>
                <w:szCs w:val="20"/>
              </w:rPr>
              <w:t>__ No</w:t>
            </w:r>
          </w:p>
        </w:tc>
      </w:tr>
      <w:tr w:rsidR="00884B08" w:rsidRPr="00653BA1" w14:paraId="614A9F8A" w14:textId="77777777" w:rsidTr="007B1298">
        <w:trPr>
          <w:trHeight w:val="341"/>
        </w:trPr>
        <w:tc>
          <w:tcPr>
            <w:tcW w:w="8090" w:type="dxa"/>
            <w:gridSpan w:val="13"/>
          </w:tcPr>
          <w:p w14:paraId="08128ACD" w14:textId="77777777" w:rsidR="00884B08" w:rsidRPr="00977D90" w:rsidRDefault="00884B08" w:rsidP="007B1298">
            <w:pPr>
              <w:rPr>
                <w:rFonts w:ascii="Lato" w:hAnsi="Lato" w:cs="Arial"/>
                <w:sz w:val="20"/>
                <w:szCs w:val="20"/>
              </w:rPr>
            </w:pPr>
            <w:r w:rsidRPr="00977D90">
              <w:rPr>
                <w:rFonts w:ascii="Lato" w:hAnsi="Lato" w:cs="Arial"/>
                <w:sz w:val="20"/>
                <w:szCs w:val="20"/>
              </w:rPr>
              <w:t>Is this child in a comatose or vegetative state?</w:t>
            </w:r>
          </w:p>
        </w:tc>
        <w:tc>
          <w:tcPr>
            <w:tcW w:w="1260" w:type="dxa"/>
            <w:gridSpan w:val="2"/>
          </w:tcPr>
          <w:p w14:paraId="4A63888E" w14:textId="77777777" w:rsidR="00884B08" w:rsidRPr="00977D90" w:rsidRDefault="00884B08" w:rsidP="007B1298">
            <w:pPr>
              <w:rPr>
                <w:rFonts w:ascii="Lato" w:hAnsi="Lato" w:cs="Arial"/>
                <w:sz w:val="20"/>
                <w:szCs w:val="20"/>
              </w:rPr>
            </w:pPr>
            <w:r w:rsidRPr="00977D90">
              <w:rPr>
                <w:rFonts w:ascii="Lato" w:hAnsi="Lato" w:cs="Arial"/>
                <w:sz w:val="20"/>
                <w:szCs w:val="20"/>
              </w:rPr>
              <w:t>__ Yes</w:t>
            </w:r>
          </w:p>
        </w:tc>
        <w:tc>
          <w:tcPr>
            <w:tcW w:w="1000" w:type="dxa"/>
          </w:tcPr>
          <w:p w14:paraId="677A7E42" w14:textId="77777777" w:rsidR="00884B08" w:rsidRPr="00977D90" w:rsidRDefault="00884B08" w:rsidP="007B1298">
            <w:pPr>
              <w:rPr>
                <w:rFonts w:ascii="Lato" w:hAnsi="Lato" w:cs="Arial"/>
                <w:sz w:val="20"/>
                <w:szCs w:val="20"/>
              </w:rPr>
            </w:pPr>
            <w:r w:rsidRPr="00977D90">
              <w:rPr>
                <w:rFonts w:ascii="Lato" w:hAnsi="Lato" w:cs="Arial"/>
                <w:sz w:val="20"/>
                <w:szCs w:val="20"/>
              </w:rPr>
              <w:t>__ No</w:t>
            </w:r>
          </w:p>
        </w:tc>
      </w:tr>
      <w:tr w:rsidR="00884B08" w:rsidRPr="00653BA1" w14:paraId="2BB642E8" w14:textId="77777777" w:rsidTr="007B1298">
        <w:tc>
          <w:tcPr>
            <w:tcW w:w="10350" w:type="dxa"/>
            <w:gridSpan w:val="16"/>
          </w:tcPr>
          <w:p w14:paraId="06D74AC0" w14:textId="77777777" w:rsidR="00884B08" w:rsidRPr="00977D90" w:rsidRDefault="00884B08" w:rsidP="007B1298">
            <w:pPr>
              <w:rPr>
                <w:rFonts w:ascii="Lato" w:hAnsi="Lato" w:cs="Arial"/>
                <w:sz w:val="20"/>
                <w:szCs w:val="20"/>
              </w:rPr>
            </w:pPr>
          </w:p>
          <w:p w14:paraId="0C5B6485" w14:textId="77777777" w:rsidR="00884B08" w:rsidRPr="00977D90" w:rsidRDefault="00884B08" w:rsidP="007B1298">
            <w:pPr>
              <w:rPr>
                <w:rFonts w:ascii="Lato" w:hAnsi="Lato" w:cs="Arial"/>
                <w:sz w:val="20"/>
                <w:szCs w:val="20"/>
              </w:rPr>
            </w:pPr>
            <w:r w:rsidRPr="00977D90">
              <w:rPr>
                <w:rFonts w:ascii="Lato" w:hAnsi="Lato" w:cs="Arial"/>
                <w:sz w:val="20"/>
                <w:szCs w:val="20"/>
              </w:rPr>
              <w:t>Please choose the statement that best describes your patient:</w:t>
            </w:r>
          </w:p>
          <w:p w14:paraId="292C01B5" w14:textId="77777777" w:rsidR="00884B08" w:rsidRPr="00977D90" w:rsidRDefault="00884B08" w:rsidP="007B1298">
            <w:pPr>
              <w:rPr>
                <w:rFonts w:ascii="Lato" w:hAnsi="Lato" w:cs="Arial"/>
                <w:sz w:val="20"/>
                <w:szCs w:val="20"/>
              </w:rPr>
            </w:pPr>
          </w:p>
          <w:p w14:paraId="184A49DC" w14:textId="77777777" w:rsidR="00884B08" w:rsidRPr="00977D90" w:rsidRDefault="00884B08" w:rsidP="007B1298">
            <w:pPr>
              <w:rPr>
                <w:rFonts w:ascii="Lato" w:hAnsi="Lato" w:cs="Arial"/>
                <w:sz w:val="20"/>
                <w:szCs w:val="20"/>
              </w:rPr>
            </w:pPr>
            <w:r w:rsidRPr="00977D90">
              <w:rPr>
                <w:rFonts w:ascii="Lato" w:hAnsi="Lato" w:cs="Arial"/>
                <w:sz w:val="20"/>
                <w:szCs w:val="20"/>
              </w:rPr>
              <w:t>_____ This child responds to standard treatment, which approximates normal health. (e.g., asthma, diabetes, congenital adrenal hyperplasia)</w:t>
            </w:r>
          </w:p>
          <w:p w14:paraId="75002CE0" w14:textId="77777777" w:rsidR="00884B08" w:rsidRPr="00977D90" w:rsidRDefault="00884B08" w:rsidP="007B1298">
            <w:pPr>
              <w:rPr>
                <w:rFonts w:ascii="Lato" w:hAnsi="Lato" w:cs="Arial"/>
                <w:sz w:val="20"/>
                <w:szCs w:val="20"/>
              </w:rPr>
            </w:pPr>
          </w:p>
          <w:p w14:paraId="22C670CF" w14:textId="77777777" w:rsidR="00884B08" w:rsidRPr="00977D90" w:rsidRDefault="00884B08" w:rsidP="007B1298">
            <w:pPr>
              <w:rPr>
                <w:rFonts w:ascii="Lato" w:hAnsi="Lato" w:cs="Arial"/>
                <w:sz w:val="20"/>
                <w:szCs w:val="20"/>
              </w:rPr>
            </w:pPr>
            <w:r w:rsidRPr="00977D90">
              <w:rPr>
                <w:rFonts w:ascii="Lato" w:hAnsi="Lato" w:cs="Arial"/>
                <w:sz w:val="20"/>
                <w:szCs w:val="20"/>
              </w:rPr>
              <w:t>_____ This child has a nonprogressive condition that may have a risk of complications and/or risk of premature death. (e.g., cerebral palsy, hydrocephalus, spina bifida, Arnold-Chiari malformation)</w:t>
            </w:r>
          </w:p>
          <w:p w14:paraId="31E26A2D" w14:textId="77777777" w:rsidR="00884B08" w:rsidRPr="00977D90" w:rsidRDefault="00884B08" w:rsidP="007B1298">
            <w:pPr>
              <w:rPr>
                <w:rFonts w:ascii="Lato" w:hAnsi="Lato" w:cs="Arial"/>
                <w:sz w:val="20"/>
                <w:szCs w:val="20"/>
              </w:rPr>
            </w:pPr>
          </w:p>
          <w:p w14:paraId="561003EF" w14:textId="77777777" w:rsidR="00884B08" w:rsidRPr="00977D90" w:rsidRDefault="00884B08" w:rsidP="007B1298">
            <w:pPr>
              <w:rPr>
                <w:rFonts w:ascii="Lato" w:hAnsi="Lato" w:cs="Arial"/>
                <w:sz w:val="20"/>
                <w:szCs w:val="20"/>
              </w:rPr>
            </w:pPr>
            <w:r w:rsidRPr="00977D90">
              <w:rPr>
                <w:rFonts w:ascii="Lato" w:hAnsi="Lato" w:cs="Arial"/>
                <w:sz w:val="20"/>
                <w:szCs w:val="20"/>
              </w:rPr>
              <w:t>_____ This child has a condition for which curative treatment may be feasible but can fail; nonadherence is not included as a treatment failure. (e.g., cancer, bone marrow transplant, hemophilia, Sickle Cell Disease, irreversible organ failure)</w:t>
            </w:r>
          </w:p>
          <w:p w14:paraId="3F73BB85" w14:textId="77777777" w:rsidR="00884B08" w:rsidRPr="00977D90" w:rsidRDefault="00884B08" w:rsidP="007B1298">
            <w:pPr>
              <w:rPr>
                <w:rFonts w:ascii="Lato" w:hAnsi="Lato" w:cs="Arial"/>
                <w:sz w:val="20"/>
                <w:szCs w:val="20"/>
              </w:rPr>
            </w:pPr>
          </w:p>
          <w:p w14:paraId="55EDB309" w14:textId="77777777" w:rsidR="00884B08" w:rsidRPr="00977D90" w:rsidRDefault="00884B08" w:rsidP="007B1298">
            <w:pPr>
              <w:rPr>
                <w:rFonts w:ascii="Lato" w:hAnsi="Lato" w:cs="Arial"/>
                <w:sz w:val="20"/>
                <w:szCs w:val="20"/>
              </w:rPr>
            </w:pPr>
            <w:r w:rsidRPr="00977D90">
              <w:rPr>
                <w:rFonts w:ascii="Lato" w:hAnsi="Lato" w:cs="Arial"/>
                <w:sz w:val="20"/>
                <w:szCs w:val="20"/>
              </w:rPr>
              <w:t>_____ This child has a condition where a significantly shortened life expectancy is probable, but frequent and/or long periods of intensive treatment may prolong and allow participation in normal activities. (e.g., cystic fibrosis, solid organ transplant, systemic sclerosis)</w:t>
            </w:r>
          </w:p>
          <w:p w14:paraId="1AFA3252" w14:textId="77777777" w:rsidR="00884B08" w:rsidRPr="00977D90" w:rsidRDefault="00884B08" w:rsidP="007B1298">
            <w:pPr>
              <w:rPr>
                <w:rFonts w:ascii="Lato" w:hAnsi="Lato" w:cs="Arial"/>
                <w:sz w:val="20"/>
                <w:szCs w:val="20"/>
              </w:rPr>
            </w:pPr>
          </w:p>
          <w:p w14:paraId="0B69234C" w14:textId="77777777" w:rsidR="00884B08" w:rsidRPr="00977D90" w:rsidRDefault="00884B08" w:rsidP="007B1298">
            <w:pPr>
              <w:rPr>
                <w:rFonts w:ascii="Lato" w:hAnsi="Lato" w:cs="Arial"/>
                <w:sz w:val="20"/>
                <w:szCs w:val="20"/>
              </w:rPr>
            </w:pPr>
            <w:r w:rsidRPr="00977D90">
              <w:rPr>
                <w:rFonts w:ascii="Lato" w:hAnsi="Lato" w:cs="Arial"/>
                <w:sz w:val="20"/>
                <w:szCs w:val="20"/>
              </w:rPr>
              <w:t>_____ This child has a progressive condition without curative treatment options in which debilitation may extend over many years. (e.g., congestive heart failure, liver failure, neurodegenerative disease, severe treatment-resistant epilepsy, metabolic disease)</w:t>
            </w:r>
          </w:p>
          <w:p w14:paraId="5B7BD43A" w14:textId="77777777" w:rsidR="00884B08" w:rsidRPr="00977D90" w:rsidRDefault="00884B08" w:rsidP="007B1298">
            <w:pPr>
              <w:rPr>
                <w:rFonts w:ascii="Lato" w:hAnsi="Lato" w:cs="Arial"/>
                <w:sz w:val="20"/>
                <w:szCs w:val="20"/>
              </w:rPr>
            </w:pPr>
          </w:p>
          <w:p w14:paraId="3889A90F" w14:textId="77777777" w:rsidR="00884B08" w:rsidRPr="00977D90" w:rsidRDefault="00884B08" w:rsidP="007B1298">
            <w:pPr>
              <w:rPr>
                <w:rFonts w:ascii="Lato" w:hAnsi="Lato" w:cs="Arial"/>
                <w:sz w:val="20"/>
                <w:szCs w:val="20"/>
              </w:rPr>
            </w:pPr>
            <w:r w:rsidRPr="00977D90">
              <w:rPr>
                <w:rFonts w:ascii="Lato" w:hAnsi="Lato" w:cs="Arial"/>
                <w:sz w:val="20"/>
                <w:szCs w:val="20"/>
              </w:rPr>
              <w:t xml:space="preserve">_____ This child has an irreversible but nonprogressive condition with severe disability and is experiencing multiple health complications that increase the probability for a significantly shortened life expectancy. (e.g., some genetic disorders, severe JRA/JIA, severe cerebral palsy) </w:t>
            </w:r>
          </w:p>
          <w:p w14:paraId="1427852F" w14:textId="77777777" w:rsidR="00884B08" w:rsidRPr="00977D90" w:rsidRDefault="00884B08" w:rsidP="007B1298">
            <w:pPr>
              <w:rPr>
                <w:rFonts w:ascii="Lato" w:hAnsi="Lato" w:cs="Arial"/>
                <w:sz w:val="20"/>
                <w:szCs w:val="20"/>
              </w:rPr>
            </w:pPr>
          </w:p>
          <w:p w14:paraId="4B2D22A8" w14:textId="77777777" w:rsidR="00884B08" w:rsidRPr="00977D90" w:rsidRDefault="00884B08" w:rsidP="007B1298">
            <w:pPr>
              <w:rPr>
                <w:rFonts w:ascii="Lato" w:hAnsi="Lato" w:cs="Arial"/>
                <w:sz w:val="20"/>
                <w:szCs w:val="20"/>
              </w:rPr>
            </w:pPr>
            <w:r w:rsidRPr="00977D90">
              <w:rPr>
                <w:rFonts w:ascii="Lato" w:hAnsi="Lato" w:cs="Arial"/>
                <w:sz w:val="20"/>
                <w:szCs w:val="20"/>
              </w:rPr>
              <w:lastRenderedPageBreak/>
              <w:t>_____ This child has a condition for which there is no reasonable hope of cure and from which children or young people will ultimately experience a significantly shortened life expectancy. (e.g., Duchenne’s muscular dystrophy, Rett syndrome, Huntington’s disease and other neurodegenerative disease)</w:t>
            </w:r>
          </w:p>
          <w:p w14:paraId="1D9764EB" w14:textId="77777777" w:rsidR="00884B08" w:rsidRPr="00977D90" w:rsidRDefault="00884B08" w:rsidP="007B1298">
            <w:pPr>
              <w:rPr>
                <w:rFonts w:ascii="Lato" w:hAnsi="Lato" w:cs="Arial"/>
                <w:sz w:val="20"/>
                <w:szCs w:val="20"/>
              </w:rPr>
            </w:pPr>
          </w:p>
          <w:p w14:paraId="540755B3" w14:textId="77777777" w:rsidR="00884B08" w:rsidRPr="00977D90" w:rsidRDefault="00884B08" w:rsidP="007B1298">
            <w:pPr>
              <w:rPr>
                <w:rFonts w:ascii="Lato" w:hAnsi="Lato" w:cs="Arial"/>
                <w:sz w:val="20"/>
                <w:szCs w:val="20"/>
              </w:rPr>
            </w:pPr>
            <w:r w:rsidRPr="00977D90">
              <w:rPr>
                <w:rFonts w:ascii="Lato" w:hAnsi="Lato" w:cs="Arial"/>
                <w:sz w:val="20"/>
                <w:szCs w:val="20"/>
              </w:rPr>
              <w:t>_____ None of these statements describe my patient.</w:t>
            </w:r>
          </w:p>
          <w:p w14:paraId="386F950F" w14:textId="77777777" w:rsidR="00884B08" w:rsidRPr="00977D90" w:rsidRDefault="00884B08" w:rsidP="007B1298">
            <w:pPr>
              <w:rPr>
                <w:rFonts w:ascii="Lato" w:hAnsi="Lato" w:cs="Arial"/>
                <w:sz w:val="20"/>
                <w:szCs w:val="20"/>
              </w:rPr>
            </w:pPr>
          </w:p>
        </w:tc>
      </w:tr>
      <w:tr w:rsidR="00884B08" w:rsidRPr="00653BA1" w14:paraId="7A0E6A8B" w14:textId="77777777" w:rsidTr="007B1298">
        <w:tc>
          <w:tcPr>
            <w:tcW w:w="10350" w:type="dxa"/>
            <w:gridSpan w:val="16"/>
          </w:tcPr>
          <w:p w14:paraId="0A318BB0" w14:textId="77777777" w:rsidR="00884B08" w:rsidRPr="00977D90" w:rsidRDefault="00884B08" w:rsidP="007B1298">
            <w:pPr>
              <w:rPr>
                <w:rFonts w:ascii="Lato" w:hAnsi="Lato" w:cs="Arial"/>
                <w:sz w:val="20"/>
                <w:szCs w:val="20"/>
              </w:rPr>
            </w:pPr>
            <w:r w:rsidRPr="00977D90">
              <w:rPr>
                <w:rFonts w:ascii="Lato" w:hAnsi="Lato" w:cs="Arial"/>
                <w:sz w:val="20"/>
                <w:szCs w:val="20"/>
              </w:rPr>
              <w:lastRenderedPageBreak/>
              <w:t>Primary Diagnosis or ICD-10 Code:</w:t>
            </w:r>
          </w:p>
          <w:p w14:paraId="29C88467" w14:textId="77777777" w:rsidR="00884B08" w:rsidRPr="00977D90" w:rsidRDefault="00884B08" w:rsidP="007B1298">
            <w:pPr>
              <w:rPr>
                <w:rFonts w:ascii="Lato" w:hAnsi="Lato"/>
                <w:sz w:val="20"/>
                <w:szCs w:val="20"/>
              </w:rPr>
            </w:pPr>
          </w:p>
          <w:p w14:paraId="0C8C365E" w14:textId="77777777" w:rsidR="00884B08" w:rsidRPr="00977D90" w:rsidRDefault="00884B08" w:rsidP="007B1298">
            <w:pPr>
              <w:rPr>
                <w:rFonts w:ascii="Lato" w:hAnsi="Lato"/>
                <w:sz w:val="20"/>
                <w:szCs w:val="20"/>
              </w:rPr>
            </w:pPr>
          </w:p>
        </w:tc>
      </w:tr>
    </w:tbl>
    <w:p w14:paraId="632D886A" w14:textId="77777777" w:rsidR="00884B08" w:rsidRDefault="00884B08">
      <w:r>
        <w:br w:type="page"/>
      </w:r>
    </w:p>
    <w:tbl>
      <w:tblPr>
        <w:tblStyle w:val="TableGrid"/>
        <w:tblW w:w="10350" w:type="dxa"/>
        <w:tblInd w:w="-275" w:type="dxa"/>
        <w:tblLayout w:type="fixed"/>
        <w:tblLook w:val="04A0" w:firstRow="1" w:lastRow="0" w:firstColumn="1" w:lastColumn="0" w:noHBand="0" w:noVBand="1"/>
      </w:tblPr>
      <w:tblGrid>
        <w:gridCol w:w="8180"/>
        <w:gridCol w:w="1170"/>
        <w:gridCol w:w="1000"/>
      </w:tblGrid>
      <w:tr w:rsidR="00884B08" w:rsidRPr="00653BA1" w14:paraId="111B0073" w14:textId="77777777" w:rsidTr="007B1298">
        <w:tc>
          <w:tcPr>
            <w:tcW w:w="10350" w:type="dxa"/>
            <w:gridSpan w:val="3"/>
          </w:tcPr>
          <w:p w14:paraId="68574443" w14:textId="335A0A79" w:rsidR="00884B08" w:rsidRPr="00977D90" w:rsidRDefault="00884B08" w:rsidP="007B1298">
            <w:pPr>
              <w:rPr>
                <w:rFonts w:ascii="Lato" w:hAnsi="Lato" w:cs="Arial"/>
                <w:sz w:val="20"/>
                <w:szCs w:val="20"/>
              </w:rPr>
            </w:pPr>
            <w:r w:rsidRPr="00977D90">
              <w:rPr>
                <w:rFonts w:ascii="Lato" w:hAnsi="Lato"/>
                <w:noProof/>
              </w:rPr>
              <w:lastRenderedPageBreak/>
              <mc:AlternateContent>
                <mc:Choice Requires="wps">
                  <w:drawing>
                    <wp:anchor distT="0" distB="0" distL="114300" distR="114300" simplePos="0" relativeHeight="251686912" behindDoc="0" locked="0" layoutInCell="1" allowOverlap="1" wp14:anchorId="1E3D9F1F" wp14:editId="68CEC007">
                      <wp:simplePos x="0" y="0"/>
                      <wp:positionH relativeFrom="column">
                        <wp:posOffset>-241300</wp:posOffset>
                      </wp:positionH>
                      <wp:positionV relativeFrom="paragraph">
                        <wp:posOffset>-596265</wp:posOffset>
                      </wp:positionV>
                      <wp:extent cx="6680200" cy="5334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680200" cy="533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386EAC" w14:textId="77777777" w:rsidR="00884B08" w:rsidRPr="00977D90" w:rsidRDefault="00884B08" w:rsidP="00884B08">
                                  <w:pPr>
                                    <w:jc w:val="center"/>
                                    <w:rPr>
                                      <w:rFonts w:ascii="Lato" w:hAnsi="Lato" w:cs="Arial"/>
                                      <w:b/>
                                      <w:color w:val="006FBA"/>
                                      <w:sz w:val="50"/>
                                      <w:szCs w:val="50"/>
                                    </w:rPr>
                                  </w:pPr>
                                  <w:r w:rsidRPr="00977D90">
                                    <w:rPr>
                                      <w:rFonts w:ascii="Lato" w:hAnsi="Lato" w:cs="Arial"/>
                                      <w:b/>
                                      <w:color w:val="006FBA"/>
                                      <w:sz w:val="50"/>
                                      <w:szCs w:val="50"/>
                                    </w:rPr>
                                    <w:t>DIAGNOSIS VERIFICATION FORM</w:t>
                                  </w:r>
                                </w:p>
                                <w:p w14:paraId="1FFA9A99" w14:textId="77777777" w:rsidR="00884B08" w:rsidRPr="00977D90" w:rsidRDefault="00884B08" w:rsidP="00884B08">
                                  <w:pPr>
                                    <w:rPr>
                                      <w:rFonts w:ascii="Lato" w:hAnsi="Lato"/>
                                    </w:rPr>
                                  </w:pPr>
                                </w:p>
                                <w:p w14:paraId="6C099873" w14:textId="77777777" w:rsidR="00884B08" w:rsidRPr="00977D90" w:rsidRDefault="00884B08" w:rsidP="00884B08">
                                  <w:pPr>
                                    <w:rPr>
                                      <w:rFonts w:ascii="Lato" w:hAnsi="La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3D9F1F" id="Text Box 10" o:spid="_x0000_s1029" type="#_x0000_t202" style="position:absolute;margin-left:-19pt;margin-top:-46.95pt;width:526pt;height:4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" filled="f" stroked="f">
                      <v:textbox>
                        <w:txbxContent>
                          <w:p w14:paraId="50386EAC" w14:textId="77777777" w:rsidR="00884B08" w:rsidRPr="00977D90" w:rsidRDefault="00884B08" w:rsidP="00884B08">
                            <w:pPr>
                              <w:jc w:val="center"/>
                              <w:rPr>
                                <w:rFonts w:ascii="Lato" w:hAnsi="Lato" w:cs="Arial"/>
                                <w:b/>
                                <w:color w:val="006FBA"/>
                                <w:sz w:val="50"/>
                                <w:szCs w:val="50"/>
                              </w:rPr>
                            </w:pPr>
                            <w:r w:rsidRPr="00977D90">
                              <w:rPr>
                                <w:rFonts w:ascii="Lato" w:hAnsi="Lato" w:cs="Arial"/>
                                <w:b/>
                                <w:color w:val="006FBA"/>
                                <w:sz w:val="50"/>
                                <w:szCs w:val="50"/>
                              </w:rPr>
                              <w:t>DIAGNOSIS VERIFICATION FORM</w:t>
                            </w:r>
                          </w:p>
                          <w:p w14:paraId="1FFA9A99" w14:textId="77777777" w:rsidR="00884B08" w:rsidRPr="00977D90" w:rsidRDefault="00884B08" w:rsidP="00884B08">
                            <w:pPr>
                              <w:rPr>
                                <w:rFonts w:ascii="Lato" w:hAnsi="Lato"/>
                              </w:rPr>
                            </w:pPr>
                          </w:p>
                          <w:p w14:paraId="6C099873" w14:textId="77777777" w:rsidR="00884B08" w:rsidRPr="00977D90" w:rsidRDefault="00884B08" w:rsidP="00884B08">
                            <w:pPr>
                              <w:rPr>
                                <w:rFonts w:ascii="Lato" w:hAnsi="Lato"/>
                              </w:rPr>
                            </w:pPr>
                          </w:p>
                        </w:txbxContent>
                      </v:textbox>
                    </v:shape>
                  </w:pict>
                </mc:Fallback>
              </mc:AlternateContent>
            </w:r>
            <w:r w:rsidRPr="00977D90">
              <w:rPr>
                <w:rFonts w:ascii="Lato" w:hAnsi="Lato" w:cs="Arial"/>
                <w:sz w:val="20"/>
                <w:szCs w:val="20"/>
              </w:rPr>
              <w:t xml:space="preserve">Additional Diagnosis or ICD-10 Codes: </w:t>
            </w:r>
          </w:p>
          <w:p w14:paraId="76E2A86F" w14:textId="77777777" w:rsidR="00884B08" w:rsidRPr="00977D90" w:rsidRDefault="00884B08" w:rsidP="007B1298">
            <w:pPr>
              <w:rPr>
                <w:rFonts w:ascii="Lato" w:hAnsi="Lato" w:cs="Arial"/>
                <w:sz w:val="20"/>
                <w:szCs w:val="20"/>
              </w:rPr>
            </w:pPr>
          </w:p>
          <w:p w14:paraId="7064B251" w14:textId="77777777" w:rsidR="00884B08" w:rsidRPr="00977D90" w:rsidRDefault="00884B08" w:rsidP="007B1298">
            <w:pPr>
              <w:rPr>
                <w:rFonts w:ascii="Lato" w:hAnsi="Lato" w:cs="Arial"/>
                <w:sz w:val="20"/>
                <w:szCs w:val="20"/>
              </w:rPr>
            </w:pPr>
          </w:p>
          <w:p w14:paraId="6219C157" w14:textId="77777777" w:rsidR="00884B08" w:rsidRPr="00977D90" w:rsidRDefault="00884B08" w:rsidP="007B1298">
            <w:pPr>
              <w:rPr>
                <w:rFonts w:ascii="Lato" w:hAnsi="Lato" w:cs="Arial"/>
                <w:sz w:val="20"/>
                <w:szCs w:val="20"/>
              </w:rPr>
            </w:pPr>
          </w:p>
        </w:tc>
      </w:tr>
      <w:tr w:rsidR="00884B08" w:rsidRPr="00653BA1" w14:paraId="6BCD89C4" w14:textId="77777777" w:rsidTr="007B1298">
        <w:trPr>
          <w:trHeight w:val="665"/>
        </w:trPr>
        <w:tc>
          <w:tcPr>
            <w:tcW w:w="8180" w:type="dxa"/>
          </w:tcPr>
          <w:p w14:paraId="53ECE716" w14:textId="77777777" w:rsidR="00884B08" w:rsidRPr="00977D90" w:rsidRDefault="00884B08" w:rsidP="007B1298">
            <w:pPr>
              <w:rPr>
                <w:rFonts w:ascii="Lato" w:hAnsi="Lato" w:cs="Arial"/>
                <w:sz w:val="20"/>
                <w:szCs w:val="20"/>
              </w:rPr>
            </w:pPr>
            <w:r w:rsidRPr="00977D90">
              <w:rPr>
                <w:rFonts w:ascii="Lato" w:hAnsi="Lato" w:cs="Arial"/>
                <w:sz w:val="20"/>
                <w:szCs w:val="20"/>
              </w:rPr>
              <w:t>Do you expect this child's condition will significantly deteriorate in the next three to six months?</w:t>
            </w:r>
          </w:p>
        </w:tc>
        <w:tc>
          <w:tcPr>
            <w:tcW w:w="1170" w:type="dxa"/>
          </w:tcPr>
          <w:p w14:paraId="426A1062" w14:textId="77777777" w:rsidR="00884B08" w:rsidRPr="00977D90" w:rsidRDefault="00884B08" w:rsidP="007B1298">
            <w:pPr>
              <w:rPr>
                <w:rFonts w:ascii="Lato" w:hAnsi="Lato" w:cs="Arial"/>
                <w:sz w:val="20"/>
                <w:szCs w:val="20"/>
              </w:rPr>
            </w:pPr>
            <w:r w:rsidRPr="00977D90">
              <w:rPr>
                <w:rFonts w:ascii="Lato" w:hAnsi="Lato" w:cs="Arial"/>
                <w:sz w:val="20"/>
                <w:szCs w:val="20"/>
              </w:rPr>
              <w:t>__ Yes</w:t>
            </w:r>
          </w:p>
        </w:tc>
        <w:tc>
          <w:tcPr>
            <w:tcW w:w="1000" w:type="dxa"/>
          </w:tcPr>
          <w:p w14:paraId="7A034DD3" w14:textId="77777777" w:rsidR="00884B08" w:rsidRPr="00977D90" w:rsidRDefault="00884B08" w:rsidP="007B1298">
            <w:pPr>
              <w:rPr>
                <w:rFonts w:ascii="Lato" w:hAnsi="Lato" w:cs="Arial"/>
                <w:sz w:val="20"/>
                <w:szCs w:val="20"/>
              </w:rPr>
            </w:pPr>
            <w:r w:rsidRPr="00977D90">
              <w:rPr>
                <w:rFonts w:ascii="Lato" w:hAnsi="Lato" w:cs="Arial"/>
                <w:sz w:val="20"/>
                <w:szCs w:val="20"/>
              </w:rPr>
              <w:t>__ No</w:t>
            </w:r>
          </w:p>
        </w:tc>
      </w:tr>
      <w:tr w:rsidR="00884B08" w:rsidRPr="00653BA1" w14:paraId="20AD139F" w14:textId="77777777" w:rsidTr="007B1298">
        <w:tc>
          <w:tcPr>
            <w:tcW w:w="10350" w:type="dxa"/>
            <w:gridSpan w:val="3"/>
          </w:tcPr>
          <w:p w14:paraId="472B169E" w14:textId="77777777" w:rsidR="00884B08" w:rsidRPr="00977D90" w:rsidRDefault="00884B08" w:rsidP="007B1298">
            <w:pPr>
              <w:rPr>
                <w:rFonts w:ascii="Lato" w:hAnsi="Lato" w:cs="Arial"/>
                <w:sz w:val="20"/>
                <w:szCs w:val="20"/>
              </w:rPr>
            </w:pPr>
            <w:r w:rsidRPr="00977D90">
              <w:rPr>
                <w:rFonts w:ascii="Lato" w:hAnsi="Lato" w:cs="Arial"/>
                <w:sz w:val="20"/>
                <w:szCs w:val="20"/>
              </w:rPr>
              <w:t>You may attach the child’s medical summary, if that is easier.</w:t>
            </w:r>
          </w:p>
          <w:p w14:paraId="5B0F9353" w14:textId="77777777" w:rsidR="00884B08" w:rsidRPr="00977D90" w:rsidRDefault="00884B08" w:rsidP="007B1298">
            <w:pPr>
              <w:rPr>
                <w:rFonts w:ascii="Lato" w:hAnsi="Lato" w:cs="Arial"/>
                <w:sz w:val="20"/>
                <w:szCs w:val="20"/>
              </w:rPr>
            </w:pPr>
          </w:p>
          <w:p w14:paraId="7F93AE84" w14:textId="77777777" w:rsidR="00884B08" w:rsidRPr="00977D90" w:rsidRDefault="00884B08" w:rsidP="007B1298">
            <w:pPr>
              <w:rPr>
                <w:rFonts w:ascii="Lato" w:hAnsi="Lato" w:cs="Arial"/>
                <w:sz w:val="20"/>
                <w:szCs w:val="20"/>
              </w:rPr>
            </w:pPr>
            <w:r w:rsidRPr="00977D90">
              <w:rPr>
                <w:rFonts w:ascii="Lato" w:hAnsi="Lato" w:cs="Arial"/>
                <w:sz w:val="20"/>
                <w:szCs w:val="20"/>
              </w:rPr>
              <w:t xml:space="preserve">What are the child’s contributing complications, health conditions and/or level of acuity that are jeopardizing the child’s life? </w:t>
            </w:r>
          </w:p>
          <w:p w14:paraId="5F9AF636" w14:textId="77777777" w:rsidR="00884B08" w:rsidRPr="00977D90" w:rsidRDefault="00884B08" w:rsidP="007B1298">
            <w:pPr>
              <w:rPr>
                <w:rFonts w:ascii="Lato" w:hAnsi="Lato" w:cs="Arial"/>
                <w:sz w:val="20"/>
                <w:szCs w:val="20"/>
              </w:rPr>
            </w:pPr>
          </w:p>
          <w:p w14:paraId="56E463FC" w14:textId="77777777" w:rsidR="00884B08" w:rsidRPr="00977D90" w:rsidRDefault="00884B08" w:rsidP="007B1298">
            <w:pPr>
              <w:rPr>
                <w:rFonts w:ascii="Lato" w:hAnsi="Lato" w:cs="Arial"/>
                <w:sz w:val="20"/>
                <w:szCs w:val="20"/>
              </w:rPr>
            </w:pPr>
          </w:p>
          <w:p w14:paraId="12DCA9BE" w14:textId="77777777" w:rsidR="00884B08" w:rsidRPr="00977D90" w:rsidRDefault="00884B08" w:rsidP="007B1298">
            <w:pPr>
              <w:rPr>
                <w:rFonts w:ascii="Lato" w:hAnsi="Lato" w:cs="Arial"/>
                <w:sz w:val="20"/>
                <w:szCs w:val="20"/>
              </w:rPr>
            </w:pPr>
          </w:p>
          <w:p w14:paraId="3668A6C8" w14:textId="77777777" w:rsidR="00884B08" w:rsidRPr="00977D90" w:rsidRDefault="00884B08" w:rsidP="007B1298">
            <w:pPr>
              <w:rPr>
                <w:rFonts w:ascii="Lato" w:hAnsi="Lato" w:cs="Arial"/>
                <w:sz w:val="20"/>
                <w:szCs w:val="20"/>
              </w:rPr>
            </w:pPr>
          </w:p>
          <w:p w14:paraId="67D30871" w14:textId="77777777" w:rsidR="00884B08" w:rsidRPr="00977D90" w:rsidRDefault="00884B08" w:rsidP="007B1298">
            <w:pPr>
              <w:rPr>
                <w:rFonts w:ascii="Lato" w:hAnsi="Lato" w:cs="Arial"/>
                <w:sz w:val="20"/>
                <w:szCs w:val="20"/>
              </w:rPr>
            </w:pPr>
          </w:p>
          <w:p w14:paraId="25F7C353" w14:textId="77777777" w:rsidR="00884B08" w:rsidRPr="00977D90" w:rsidRDefault="00884B08" w:rsidP="007B1298">
            <w:pPr>
              <w:rPr>
                <w:rFonts w:ascii="Lato" w:hAnsi="Lato" w:cs="Arial"/>
                <w:sz w:val="20"/>
                <w:szCs w:val="20"/>
              </w:rPr>
            </w:pPr>
          </w:p>
          <w:p w14:paraId="2D0D0CB0" w14:textId="77777777" w:rsidR="00884B08" w:rsidRPr="00977D90" w:rsidRDefault="00884B08" w:rsidP="007B1298">
            <w:pPr>
              <w:rPr>
                <w:rFonts w:ascii="Lato" w:hAnsi="Lato" w:cs="Arial"/>
                <w:sz w:val="20"/>
                <w:szCs w:val="20"/>
              </w:rPr>
            </w:pPr>
          </w:p>
          <w:p w14:paraId="68AC84FE" w14:textId="77777777" w:rsidR="00884B08" w:rsidRPr="00977D90" w:rsidRDefault="00884B08" w:rsidP="007B1298">
            <w:pPr>
              <w:rPr>
                <w:rFonts w:ascii="Lato" w:hAnsi="Lato" w:cs="Arial"/>
                <w:sz w:val="20"/>
                <w:szCs w:val="20"/>
              </w:rPr>
            </w:pPr>
          </w:p>
          <w:p w14:paraId="3D76E1EF" w14:textId="77777777" w:rsidR="00884B08" w:rsidRPr="00977D90" w:rsidRDefault="00884B08" w:rsidP="007B1298">
            <w:pPr>
              <w:rPr>
                <w:rFonts w:ascii="Lato" w:hAnsi="Lato" w:cs="Arial"/>
                <w:sz w:val="20"/>
                <w:szCs w:val="20"/>
              </w:rPr>
            </w:pPr>
          </w:p>
          <w:p w14:paraId="14C6699D" w14:textId="77777777" w:rsidR="00884B08" w:rsidRPr="00977D90" w:rsidRDefault="00884B08" w:rsidP="007B1298">
            <w:pPr>
              <w:rPr>
                <w:rFonts w:ascii="Lato" w:hAnsi="Lato" w:cs="Arial"/>
                <w:sz w:val="20"/>
                <w:szCs w:val="20"/>
              </w:rPr>
            </w:pPr>
            <w:r w:rsidRPr="00977D90">
              <w:rPr>
                <w:rFonts w:ascii="Lato" w:hAnsi="Lato" w:cs="Arial"/>
                <w:sz w:val="20"/>
                <w:szCs w:val="20"/>
              </w:rPr>
              <w:t>How many times has this child been hospitalized in the past 12 months, how long was the hospitalization and for what reason were they hospitalized?</w:t>
            </w:r>
          </w:p>
          <w:p w14:paraId="1ACE7312" w14:textId="77777777" w:rsidR="00884B08" w:rsidRPr="00977D90" w:rsidRDefault="00884B08" w:rsidP="007B1298">
            <w:pPr>
              <w:rPr>
                <w:rFonts w:ascii="Lato" w:hAnsi="Lato" w:cs="Arial"/>
                <w:sz w:val="20"/>
                <w:szCs w:val="20"/>
              </w:rPr>
            </w:pPr>
          </w:p>
          <w:p w14:paraId="7D213481" w14:textId="77777777" w:rsidR="00884B08" w:rsidRPr="00977D90" w:rsidRDefault="00884B08" w:rsidP="007B1298">
            <w:pPr>
              <w:rPr>
                <w:rFonts w:ascii="Lato" w:hAnsi="Lato" w:cs="Arial"/>
                <w:sz w:val="20"/>
                <w:szCs w:val="20"/>
              </w:rPr>
            </w:pPr>
          </w:p>
          <w:p w14:paraId="7DE83730" w14:textId="77777777" w:rsidR="00884B08" w:rsidRPr="00977D90" w:rsidRDefault="00884B08" w:rsidP="007B1298">
            <w:pPr>
              <w:rPr>
                <w:rFonts w:ascii="Lato" w:hAnsi="Lato" w:cs="Arial"/>
                <w:sz w:val="20"/>
                <w:szCs w:val="20"/>
              </w:rPr>
            </w:pPr>
          </w:p>
          <w:p w14:paraId="509A363B" w14:textId="77777777" w:rsidR="00884B08" w:rsidRPr="00977D90" w:rsidRDefault="00884B08" w:rsidP="007B1298">
            <w:pPr>
              <w:rPr>
                <w:rFonts w:ascii="Lato" w:hAnsi="Lato" w:cs="Arial"/>
                <w:sz w:val="20"/>
                <w:szCs w:val="20"/>
              </w:rPr>
            </w:pPr>
          </w:p>
          <w:p w14:paraId="471F50C5" w14:textId="77777777" w:rsidR="00884B08" w:rsidRPr="00977D90" w:rsidRDefault="00884B08" w:rsidP="007B1298">
            <w:pPr>
              <w:rPr>
                <w:rFonts w:ascii="Lato" w:hAnsi="Lato" w:cs="Arial"/>
                <w:sz w:val="20"/>
                <w:szCs w:val="20"/>
              </w:rPr>
            </w:pPr>
          </w:p>
          <w:p w14:paraId="176A7F85" w14:textId="77777777" w:rsidR="00884B08" w:rsidRPr="00977D90" w:rsidRDefault="00884B08" w:rsidP="007B1298">
            <w:pPr>
              <w:rPr>
                <w:rFonts w:ascii="Lato" w:hAnsi="Lato" w:cs="Arial"/>
                <w:sz w:val="20"/>
                <w:szCs w:val="20"/>
              </w:rPr>
            </w:pPr>
          </w:p>
          <w:p w14:paraId="6BAABEA5" w14:textId="77777777" w:rsidR="00884B08" w:rsidRPr="00977D90" w:rsidRDefault="00884B08" w:rsidP="007B1298">
            <w:pPr>
              <w:rPr>
                <w:rFonts w:ascii="Lato" w:hAnsi="Lato" w:cs="Arial"/>
                <w:sz w:val="20"/>
                <w:szCs w:val="20"/>
              </w:rPr>
            </w:pPr>
          </w:p>
          <w:p w14:paraId="1060BC07" w14:textId="77777777" w:rsidR="00884B08" w:rsidRPr="00977D90" w:rsidRDefault="00884B08" w:rsidP="007B1298">
            <w:pPr>
              <w:rPr>
                <w:rFonts w:ascii="Lato" w:hAnsi="Lato" w:cs="Arial"/>
                <w:sz w:val="20"/>
                <w:szCs w:val="20"/>
              </w:rPr>
            </w:pPr>
          </w:p>
          <w:p w14:paraId="6A1A0439" w14:textId="77777777" w:rsidR="00884B08" w:rsidRPr="00977D90" w:rsidRDefault="00884B08" w:rsidP="007B1298">
            <w:pPr>
              <w:rPr>
                <w:rFonts w:ascii="Lato" w:hAnsi="Lato" w:cs="Arial"/>
                <w:sz w:val="20"/>
                <w:szCs w:val="20"/>
              </w:rPr>
            </w:pPr>
          </w:p>
          <w:p w14:paraId="0320FAF1" w14:textId="77777777" w:rsidR="00884B08" w:rsidRPr="00977D90" w:rsidRDefault="00884B08" w:rsidP="007B1298">
            <w:pPr>
              <w:rPr>
                <w:rFonts w:ascii="Lato" w:hAnsi="Lato" w:cs="Arial"/>
                <w:sz w:val="20"/>
                <w:szCs w:val="20"/>
              </w:rPr>
            </w:pPr>
            <w:r w:rsidRPr="00977D90">
              <w:rPr>
                <w:rFonts w:ascii="Lato" w:hAnsi="Lato" w:cs="Arial"/>
                <w:sz w:val="20"/>
                <w:szCs w:val="20"/>
              </w:rPr>
              <w:t>What treatments has the child already experienced?</w:t>
            </w:r>
          </w:p>
          <w:p w14:paraId="2347A92C" w14:textId="77777777" w:rsidR="00884B08" w:rsidRPr="00977D90" w:rsidRDefault="00884B08" w:rsidP="007B1298">
            <w:pPr>
              <w:rPr>
                <w:rFonts w:ascii="Lato" w:hAnsi="Lato" w:cs="Arial"/>
                <w:sz w:val="20"/>
                <w:szCs w:val="20"/>
              </w:rPr>
            </w:pPr>
          </w:p>
          <w:p w14:paraId="0F31CA9E" w14:textId="77777777" w:rsidR="00884B08" w:rsidRPr="00977D90" w:rsidRDefault="00884B08" w:rsidP="007B1298">
            <w:pPr>
              <w:rPr>
                <w:rFonts w:ascii="Lato" w:hAnsi="Lato" w:cs="Arial"/>
                <w:sz w:val="20"/>
                <w:szCs w:val="20"/>
              </w:rPr>
            </w:pPr>
          </w:p>
          <w:p w14:paraId="0436BA69" w14:textId="77777777" w:rsidR="00884B08" w:rsidRPr="00977D90" w:rsidRDefault="00884B08" w:rsidP="007B1298">
            <w:pPr>
              <w:rPr>
                <w:rFonts w:ascii="Lato" w:hAnsi="Lato" w:cs="Arial"/>
                <w:sz w:val="20"/>
                <w:szCs w:val="20"/>
              </w:rPr>
            </w:pPr>
          </w:p>
          <w:p w14:paraId="429A0BA9" w14:textId="77777777" w:rsidR="00884B08" w:rsidRPr="00977D90" w:rsidRDefault="00884B08" w:rsidP="007B1298">
            <w:pPr>
              <w:rPr>
                <w:rFonts w:ascii="Lato" w:hAnsi="Lato" w:cs="Arial"/>
                <w:sz w:val="20"/>
                <w:szCs w:val="20"/>
              </w:rPr>
            </w:pPr>
          </w:p>
          <w:p w14:paraId="2ABE311B" w14:textId="77777777" w:rsidR="00884B08" w:rsidRPr="00977D90" w:rsidRDefault="00884B08" w:rsidP="007B1298">
            <w:pPr>
              <w:rPr>
                <w:rFonts w:ascii="Lato" w:hAnsi="Lato" w:cs="Arial"/>
                <w:sz w:val="20"/>
                <w:szCs w:val="20"/>
              </w:rPr>
            </w:pPr>
          </w:p>
          <w:p w14:paraId="5D6EA310" w14:textId="77777777" w:rsidR="00884B08" w:rsidRPr="00977D90" w:rsidRDefault="00884B08" w:rsidP="007B1298">
            <w:pPr>
              <w:rPr>
                <w:rFonts w:ascii="Lato" w:hAnsi="Lato" w:cs="Arial"/>
                <w:sz w:val="20"/>
                <w:szCs w:val="20"/>
              </w:rPr>
            </w:pPr>
          </w:p>
          <w:p w14:paraId="787276E0" w14:textId="77777777" w:rsidR="00884B08" w:rsidRPr="00977D90" w:rsidRDefault="00884B08" w:rsidP="007B1298">
            <w:pPr>
              <w:rPr>
                <w:rFonts w:ascii="Lato" w:hAnsi="Lato" w:cs="Arial"/>
                <w:sz w:val="20"/>
                <w:szCs w:val="20"/>
              </w:rPr>
            </w:pPr>
          </w:p>
          <w:p w14:paraId="5A4755F3" w14:textId="77777777" w:rsidR="00884B08" w:rsidRPr="00977D90" w:rsidRDefault="00884B08" w:rsidP="007B1298">
            <w:pPr>
              <w:rPr>
                <w:rFonts w:ascii="Lato" w:hAnsi="Lato" w:cs="Arial"/>
                <w:sz w:val="20"/>
                <w:szCs w:val="20"/>
              </w:rPr>
            </w:pPr>
            <w:r w:rsidRPr="00977D90">
              <w:rPr>
                <w:rFonts w:ascii="Lato" w:hAnsi="Lato" w:cs="Arial"/>
                <w:sz w:val="20"/>
                <w:szCs w:val="20"/>
              </w:rPr>
              <w:t>Have there been any treatment failures?</w:t>
            </w:r>
          </w:p>
          <w:p w14:paraId="7DB93EBD" w14:textId="77777777" w:rsidR="00884B08" w:rsidRPr="00977D90" w:rsidRDefault="00884B08" w:rsidP="007B1298">
            <w:pPr>
              <w:rPr>
                <w:rFonts w:ascii="Lato" w:hAnsi="Lato" w:cs="Arial"/>
                <w:sz w:val="20"/>
                <w:szCs w:val="20"/>
              </w:rPr>
            </w:pPr>
          </w:p>
          <w:p w14:paraId="46A8D557" w14:textId="77777777" w:rsidR="00884B08" w:rsidRPr="00977D90" w:rsidRDefault="00884B08" w:rsidP="007B1298">
            <w:pPr>
              <w:rPr>
                <w:rFonts w:ascii="Lato" w:hAnsi="Lato" w:cs="Arial"/>
                <w:sz w:val="20"/>
                <w:szCs w:val="20"/>
              </w:rPr>
            </w:pPr>
          </w:p>
          <w:p w14:paraId="560D4E09" w14:textId="77777777" w:rsidR="00884B08" w:rsidRPr="00977D90" w:rsidRDefault="00884B08" w:rsidP="007B1298">
            <w:pPr>
              <w:rPr>
                <w:rFonts w:ascii="Lato" w:hAnsi="Lato" w:cs="Arial"/>
                <w:sz w:val="20"/>
                <w:szCs w:val="20"/>
              </w:rPr>
            </w:pPr>
          </w:p>
          <w:p w14:paraId="57778A88" w14:textId="77777777" w:rsidR="00884B08" w:rsidRPr="00977D90" w:rsidRDefault="00884B08" w:rsidP="007B1298">
            <w:pPr>
              <w:rPr>
                <w:rFonts w:ascii="Lato" w:hAnsi="Lato" w:cs="Arial"/>
                <w:sz w:val="20"/>
                <w:szCs w:val="20"/>
              </w:rPr>
            </w:pPr>
          </w:p>
          <w:p w14:paraId="200A6664" w14:textId="77777777" w:rsidR="00884B08" w:rsidRPr="00977D90" w:rsidRDefault="00884B08" w:rsidP="007B1298">
            <w:pPr>
              <w:rPr>
                <w:rFonts w:ascii="Lato" w:hAnsi="Lato" w:cs="Arial"/>
                <w:sz w:val="20"/>
                <w:szCs w:val="20"/>
              </w:rPr>
            </w:pPr>
          </w:p>
          <w:p w14:paraId="4A06BBC8" w14:textId="77777777" w:rsidR="00884B08" w:rsidRPr="00977D90" w:rsidRDefault="00884B08" w:rsidP="007B1298">
            <w:pPr>
              <w:rPr>
                <w:rFonts w:ascii="Lato" w:hAnsi="Lato" w:cs="Arial"/>
                <w:sz w:val="20"/>
                <w:szCs w:val="20"/>
              </w:rPr>
            </w:pPr>
          </w:p>
          <w:p w14:paraId="7F5EBCFF" w14:textId="77777777" w:rsidR="00884B08" w:rsidRPr="00977D90" w:rsidRDefault="00884B08" w:rsidP="007B1298">
            <w:pPr>
              <w:rPr>
                <w:rFonts w:ascii="Lato" w:hAnsi="Lato" w:cs="Arial"/>
                <w:sz w:val="20"/>
                <w:szCs w:val="20"/>
              </w:rPr>
            </w:pPr>
            <w:r w:rsidRPr="00977D90">
              <w:rPr>
                <w:rFonts w:ascii="Lato" w:hAnsi="Lato" w:cs="Arial"/>
                <w:sz w:val="20"/>
                <w:szCs w:val="20"/>
              </w:rPr>
              <w:t>Is this child dependent on medical equipment?  If so, please elaborate.</w:t>
            </w:r>
          </w:p>
          <w:p w14:paraId="70857E91" w14:textId="77777777" w:rsidR="00884B08" w:rsidRPr="00977D90" w:rsidRDefault="00884B08" w:rsidP="007B1298">
            <w:pPr>
              <w:rPr>
                <w:rFonts w:ascii="Lato" w:hAnsi="Lato" w:cs="Arial"/>
                <w:sz w:val="20"/>
                <w:szCs w:val="20"/>
              </w:rPr>
            </w:pPr>
          </w:p>
          <w:p w14:paraId="4C556B4C" w14:textId="77777777" w:rsidR="00884B08" w:rsidRPr="00977D90" w:rsidRDefault="00884B08" w:rsidP="007B1298">
            <w:pPr>
              <w:rPr>
                <w:rFonts w:ascii="Lato" w:hAnsi="Lato" w:cs="Arial"/>
                <w:sz w:val="20"/>
                <w:szCs w:val="20"/>
              </w:rPr>
            </w:pPr>
          </w:p>
          <w:p w14:paraId="04022EBC" w14:textId="77777777" w:rsidR="00884B08" w:rsidRPr="00977D90" w:rsidRDefault="00884B08" w:rsidP="007B1298">
            <w:pPr>
              <w:rPr>
                <w:rFonts w:ascii="Lato" w:hAnsi="Lato" w:cs="Arial"/>
                <w:sz w:val="20"/>
                <w:szCs w:val="20"/>
              </w:rPr>
            </w:pPr>
          </w:p>
          <w:p w14:paraId="62C799E4" w14:textId="77777777" w:rsidR="00884B08" w:rsidRPr="00977D90" w:rsidRDefault="00884B08" w:rsidP="007B1298">
            <w:pPr>
              <w:rPr>
                <w:rFonts w:ascii="Lato" w:hAnsi="Lato" w:cs="Arial"/>
                <w:sz w:val="20"/>
                <w:szCs w:val="20"/>
              </w:rPr>
            </w:pPr>
          </w:p>
          <w:p w14:paraId="1E67B77E" w14:textId="77777777" w:rsidR="00884B08" w:rsidRPr="00977D90" w:rsidRDefault="00884B08" w:rsidP="007B1298">
            <w:pPr>
              <w:rPr>
                <w:rFonts w:ascii="Lato" w:hAnsi="Lato" w:cs="Arial"/>
                <w:sz w:val="20"/>
                <w:szCs w:val="20"/>
              </w:rPr>
            </w:pPr>
          </w:p>
          <w:p w14:paraId="0BF71353" w14:textId="77777777" w:rsidR="00884B08" w:rsidRPr="00977D90" w:rsidRDefault="00884B08" w:rsidP="007B1298">
            <w:pPr>
              <w:rPr>
                <w:rFonts w:ascii="Lato" w:hAnsi="Lato" w:cs="Arial"/>
                <w:sz w:val="20"/>
                <w:szCs w:val="20"/>
              </w:rPr>
            </w:pPr>
          </w:p>
        </w:tc>
      </w:tr>
    </w:tbl>
    <w:p w14:paraId="2AD684A5" w14:textId="77777777" w:rsidR="00884B08" w:rsidRDefault="00884B08" w:rsidP="00884B08"/>
    <w:p w14:paraId="02AB652B" w14:textId="48C50E1A" w:rsidR="00884B08" w:rsidRDefault="00884B08"/>
    <w:tbl>
      <w:tblPr>
        <w:tblStyle w:val="TableGrid"/>
        <w:tblW w:w="10350" w:type="dxa"/>
        <w:tblInd w:w="-275" w:type="dxa"/>
        <w:tblLayout w:type="fixed"/>
        <w:tblLook w:val="04A0" w:firstRow="1" w:lastRow="0" w:firstColumn="1" w:lastColumn="0" w:noHBand="0" w:noVBand="1"/>
      </w:tblPr>
      <w:tblGrid>
        <w:gridCol w:w="8090"/>
        <w:gridCol w:w="1080"/>
        <w:gridCol w:w="1180"/>
      </w:tblGrid>
      <w:tr w:rsidR="00884B08" w:rsidRPr="00653BA1" w14:paraId="0624C1FD" w14:textId="77777777" w:rsidTr="007B1298">
        <w:tc>
          <w:tcPr>
            <w:tcW w:w="10350" w:type="dxa"/>
            <w:gridSpan w:val="3"/>
          </w:tcPr>
          <w:p w14:paraId="67E9E5A1" w14:textId="68A3778B" w:rsidR="00884B08" w:rsidRPr="00977D90" w:rsidRDefault="00884B08" w:rsidP="007B1298">
            <w:pPr>
              <w:rPr>
                <w:rFonts w:ascii="Lato" w:hAnsi="Lato" w:cs="Arial"/>
                <w:sz w:val="20"/>
                <w:szCs w:val="20"/>
              </w:rPr>
            </w:pPr>
          </w:p>
          <w:p w14:paraId="131B4003" w14:textId="6DAE5B23" w:rsidR="00884B08" w:rsidRPr="00977D90" w:rsidRDefault="00884B08" w:rsidP="007B1298">
            <w:pPr>
              <w:rPr>
                <w:rFonts w:ascii="Lato" w:hAnsi="Lato" w:cs="Arial"/>
                <w:sz w:val="20"/>
                <w:szCs w:val="20"/>
              </w:rPr>
            </w:pPr>
            <w:r w:rsidRPr="00977D90">
              <w:rPr>
                <w:rFonts w:ascii="Lato" w:hAnsi="Lato" w:cs="Arial"/>
                <w:sz w:val="20"/>
                <w:szCs w:val="20"/>
              </w:rPr>
              <w:t>Does this child have any conditions affected by air travel (especially the effects of low barometric pressure that causes a 33-percent increase in gas expansion and a low oxygen environment, 16 percent oxygen in a pressurized aircraft cabin at cruising altitude verses 21 percent oxygen at sea level)? Please see attached Air Travel Fact Sheet.</w:t>
            </w:r>
          </w:p>
          <w:p w14:paraId="1773637F" w14:textId="77777777" w:rsidR="00884B08" w:rsidRPr="00977D90" w:rsidRDefault="00884B08" w:rsidP="007B1298">
            <w:pPr>
              <w:rPr>
                <w:rFonts w:ascii="Lato" w:hAnsi="Lato" w:cs="Arial"/>
                <w:sz w:val="20"/>
                <w:szCs w:val="20"/>
              </w:rPr>
            </w:pPr>
          </w:p>
          <w:p w14:paraId="40BCBFA6" w14:textId="77777777" w:rsidR="00884B08" w:rsidRPr="00977D90" w:rsidRDefault="00884B08" w:rsidP="007B1298">
            <w:pPr>
              <w:rPr>
                <w:rFonts w:ascii="Lato" w:hAnsi="Lato" w:cs="Arial"/>
                <w:sz w:val="20"/>
                <w:szCs w:val="20"/>
              </w:rPr>
            </w:pPr>
            <w:r w:rsidRPr="00977D90">
              <w:rPr>
                <w:rFonts w:ascii="Lato" w:hAnsi="Lato" w:cs="Arial"/>
                <w:sz w:val="20"/>
                <w:szCs w:val="20"/>
              </w:rPr>
              <w:t>________ I do not know if this child has any of these conditions.</w:t>
            </w:r>
          </w:p>
          <w:p w14:paraId="24112C35" w14:textId="77777777" w:rsidR="00884B08" w:rsidRPr="00977D90" w:rsidRDefault="00884B08" w:rsidP="007B1298">
            <w:pPr>
              <w:rPr>
                <w:rFonts w:ascii="Lato" w:hAnsi="Lato" w:cs="Arial"/>
                <w:sz w:val="20"/>
                <w:szCs w:val="20"/>
              </w:rPr>
            </w:pPr>
          </w:p>
          <w:p w14:paraId="41D9AC1E" w14:textId="77777777" w:rsidR="00884B08" w:rsidRPr="00977D90" w:rsidRDefault="00884B08" w:rsidP="007B1298">
            <w:pPr>
              <w:rPr>
                <w:rFonts w:ascii="Lato" w:hAnsi="Lato" w:cs="Arial"/>
                <w:sz w:val="20"/>
                <w:szCs w:val="20"/>
              </w:rPr>
            </w:pPr>
            <w:r w:rsidRPr="00977D90">
              <w:rPr>
                <w:rFonts w:ascii="Lato" w:hAnsi="Lato" w:cs="Arial"/>
                <w:sz w:val="20"/>
                <w:szCs w:val="20"/>
              </w:rPr>
              <w:t>________ Yes, this child has the following conditions (please list):</w:t>
            </w:r>
          </w:p>
          <w:p w14:paraId="56ACE3F2" w14:textId="77777777" w:rsidR="00884B08" w:rsidRPr="00977D90" w:rsidRDefault="00884B08" w:rsidP="007B1298">
            <w:pPr>
              <w:rPr>
                <w:rFonts w:ascii="Lato" w:hAnsi="Lato" w:cs="Arial"/>
                <w:sz w:val="20"/>
                <w:szCs w:val="20"/>
              </w:rPr>
            </w:pPr>
          </w:p>
          <w:p w14:paraId="41B1AE14" w14:textId="77777777" w:rsidR="00884B08" w:rsidRPr="00977D90" w:rsidRDefault="00884B08" w:rsidP="007B1298">
            <w:pPr>
              <w:rPr>
                <w:rFonts w:ascii="Lato" w:hAnsi="Lato" w:cs="Arial"/>
                <w:sz w:val="20"/>
                <w:szCs w:val="20"/>
              </w:rPr>
            </w:pPr>
          </w:p>
          <w:p w14:paraId="58701612" w14:textId="77777777" w:rsidR="00884B08" w:rsidRPr="00977D90" w:rsidRDefault="00884B08" w:rsidP="007B1298">
            <w:pPr>
              <w:rPr>
                <w:rFonts w:ascii="Lato" w:hAnsi="Lato" w:cs="Arial"/>
                <w:sz w:val="20"/>
                <w:szCs w:val="20"/>
              </w:rPr>
            </w:pPr>
          </w:p>
          <w:p w14:paraId="5F0BA474" w14:textId="77777777" w:rsidR="00884B08" w:rsidRPr="00977D90" w:rsidRDefault="00884B08" w:rsidP="007B1298">
            <w:pPr>
              <w:rPr>
                <w:rFonts w:ascii="Lato" w:hAnsi="Lato" w:cs="Arial"/>
                <w:sz w:val="20"/>
                <w:szCs w:val="20"/>
              </w:rPr>
            </w:pPr>
          </w:p>
          <w:p w14:paraId="5CB0CFE7" w14:textId="77777777" w:rsidR="00884B08" w:rsidRPr="00977D90" w:rsidRDefault="00884B08" w:rsidP="007B1298">
            <w:pPr>
              <w:rPr>
                <w:rFonts w:ascii="Lato" w:hAnsi="Lato" w:cs="Arial"/>
                <w:sz w:val="20"/>
                <w:szCs w:val="20"/>
              </w:rPr>
            </w:pPr>
          </w:p>
        </w:tc>
      </w:tr>
      <w:tr w:rsidR="00884B08" w:rsidRPr="00653BA1" w14:paraId="54FC919E" w14:textId="77777777" w:rsidTr="007B1298">
        <w:trPr>
          <w:trHeight w:val="395"/>
        </w:trPr>
        <w:tc>
          <w:tcPr>
            <w:tcW w:w="8090" w:type="dxa"/>
          </w:tcPr>
          <w:p w14:paraId="4B32BE0F" w14:textId="77777777" w:rsidR="00884B08" w:rsidRPr="00977D90" w:rsidRDefault="00884B08" w:rsidP="007B1298">
            <w:pPr>
              <w:spacing w:line="276" w:lineRule="auto"/>
              <w:rPr>
                <w:rFonts w:ascii="Lato" w:hAnsi="Lato" w:cs="Arial"/>
                <w:sz w:val="20"/>
                <w:szCs w:val="20"/>
              </w:rPr>
            </w:pPr>
            <w:r w:rsidRPr="00977D90">
              <w:rPr>
                <w:rFonts w:ascii="Lato" w:hAnsi="Lato" w:cs="Arial"/>
                <w:sz w:val="20"/>
                <w:szCs w:val="20"/>
              </w:rPr>
              <w:t>Is there a medical reason we would need to expedite the process?</w:t>
            </w:r>
          </w:p>
        </w:tc>
        <w:tc>
          <w:tcPr>
            <w:tcW w:w="1080" w:type="dxa"/>
          </w:tcPr>
          <w:p w14:paraId="74B2134C" w14:textId="77777777" w:rsidR="00884B08" w:rsidRPr="00977D90" w:rsidRDefault="00884B08" w:rsidP="007B1298">
            <w:pPr>
              <w:spacing w:line="276" w:lineRule="auto"/>
              <w:rPr>
                <w:rFonts w:ascii="Lato" w:hAnsi="Lato" w:cs="Arial"/>
                <w:sz w:val="20"/>
                <w:szCs w:val="20"/>
              </w:rPr>
            </w:pPr>
            <w:r w:rsidRPr="00977D90">
              <w:rPr>
                <w:rFonts w:ascii="Lato" w:hAnsi="Lato" w:cs="Arial"/>
                <w:sz w:val="20"/>
                <w:szCs w:val="20"/>
              </w:rPr>
              <w:t>__ Yes</w:t>
            </w:r>
          </w:p>
        </w:tc>
        <w:tc>
          <w:tcPr>
            <w:tcW w:w="1180" w:type="dxa"/>
          </w:tcPr>
          <w:p w14:paraId="6E9B403F" w14:textId="77777777" w:rsidR="00884B08" w:rsidRPr="00977D90" w:rsidRDefault="00884B08" w:rsidP="007B1298">
            <w:pPr>
              <w:spacing w:line="276" w:lineRule="auto"/>
              <w:rPr>
                <w:rFonts w:ascii="Lato" w:hAnsi="Lato" w:cs="Arial"/>
                <w:sz w:val="20"/>
                <w:szCs w:val="20"/>
              </w:rPr>
            </w:pPr>
            <w:r w:rsidRPr="00977D90">
              <w:rPr>
                <w:rFonts w:ascii="Lato" w:hAnsi="Lato" w:cs="Arial"/>
                <w:sz w:val="20"/>
                <w:szCs w:val="20"/>
              </w:rPr>
              <w:t>__ No</w:t>
            </w:r>
          </w:p>
        </w:tc>
      </w:tr>
      <w:tr w:rsidR="00884B08" w:rsidRPr="00653BA1" w14:paraId="46FC5C6A" w14:textId="77777777" w:rsidTr="007B1298">
        <w:tc>
          <w:tcPr>
            <w:tcW w:w="10350" w:type="dxa"/>
            <w:gridSpan w:val="3"/>
          </w:tcPr>
          <w:p w14:paraId="786B476A" w14:textId="77777777" w:rsidR="00884B08" w:rsidRPr="00977D90" w:rsidRDefault="00884B08" w:rsidP="007B1298">
            <w:pPr>
              <w:rPr>
                <w:rFonts w:ascii="Lato" w:hAnsi="Lato" w:cs="Arial"/>
                <w:sz w:val="20"/>
                <w:szCs w:val="20"/>
              </w:rPr>
            </w:pPr>
          </w:p>
          <w:p w14:paraId="469FB8B9" w14:textId="77777777" w:rsidR="00884B08" w:rsidRPr="00977D90" w:rsidRDefault="00884B08" w:rsidP="007B1298">
            <w:pPr>
              <w:rPr>
                <w:rFonts w:ascii="Lato" w:hAnsi="Lato" w:cs="Arial"/>
                <w:sz w:val="20"/>
                <w:szCs w:val="20"/>
              </w:rPr>
            </w:pPr>
            <w:r w:rsidRPr="00977D90">
              <w:rPr>
                <w:rFonts w:ascii="Lato" w:hAnsi="Lato" w:cs="Arial"/>
                <w:sz w:val="20"/>
                <w:szCs w:val="20"/>
              </w:rPr>
              <w:t>If yes, please explain:</w:t>
            </w:r>
          </w:p>
          <w:p w14:paraId="787E7DED" w14:textId="77777777" w:rsidR="00884B08" w:rsidRPr="00977D90" w:rsidRDefault="00884B08" w:rsidP="007B1298">
            <w:pPr>
              <w:rPr>
                <w:rFonts w:ascii="Lato" w:hAnsi="Lato" w:cs="Arial"/>
                <w:sz w:val="20"/>
                <w:szCs w:val="20"/>
              </w:rPr>
            </w:pPr>
          </w:p>
          <w:p w14:paraId="27B1DC71" w14:textId="77777777" w:rsidR="00884B08" w:rsidRPr="00977D90" w:rsidRDefault="00884B08" w:rsidP="007B1298">
            <w:pPr>
              <w:rPr>
                <w:rFonts w:ascii="Lato" w:hAnsi="Lato" w:cs="Arial"/>
                <w:sz w:val="20"/>
                <w:szCs w:val="20"/>
              </w:rPr>
            </w:pPr>
          </w:p>
          <w:p w14:paraId="6D62B1E4" w14:textId="77777777" w:rsidR="00884B08" w:rsidRPr="00977D90" w:rsidRDefault="00884B08" w:rsidP="007B1298">
            <w:pPr>
              <w:rPr>
                <w:rFonts w:ascii="Lato" w:hAnsi="Lato" w:cs="Arial"/>
                <w:sz w:val="20"/>
                <w:szCs w:val="20"/>
              </w:rPr>
            </w:pPr>
          </w:p>
          <w:p w14:paraId="7E4F65AB" w14:textId="77777777" w:rsidR="00884B08" w:rsidRPr="00977D90" w:rsidRDefault="00884B08" w:rsidP="007B1298">
            <w:pPr>
              <w:rPr>
                <w:rFonts w:ascii="Lato" w:hAnsi="Lato" w:cs="Arial"/>
                <w:sz w:val="20"/>
                <w:szCs w:val="20"/>
              </w:rPr>
            </w:pPr>
          </w:p>
        </w:tc>
      </w:tr>
      <w:tr w:rsidR="00884B08" w:rsidRPr="00653BA1" w14:paraId="4B31D420" w14:textId="77777777" w:rsidTr="007B1298">
        <w:tc>
          <w:tcPr>
            <w:tcW w:w="10350" w:type="dxa"/>
            <w:gridSpan w:val="3"/>
          </w:tcPr>
          <w:p w14:paraId="5A721BC2" w14:textId="77777777" w:rsidR="00884B08" w:rsidRPr="00977D90" w:rsidRDefault="00884B08" w:rsidP="007B1298">
            <w:pPr>
              <w:rPr>
                <w:rFonts w:ascii="Lato" w:hAnsi="Lato" w:cs="Arial"/>
                <w:sz w:val="20"/>
                <w:szCs w:val="20"/>
              </w:rPr>
            </w:pPr>
          </w:p>
          <w:p w14:paraId="669FC5BB" w14:textId="77777777" w:rsidR="00884B08" w:rsidRPr="00977D90" w:rsidRDefault="00884B08" w:rsidP="007B1298">
            <w:pPr>
              <w:rPr>
                <w:rFonts w:ascii="Lato" w:hAnsi="Lato" w:cs="Arial"/>
                <w:sz w:val="20"/>
                <w:szCs w:val="20"/>
              </w:rPr>
            </w:pPr>
            <w:r w:rsidRPr="00977D90">
              <w:rPr>
                <w:rFonts w:ascii="Lato" w:hAnsi="Lato" w:cs="Arial"/>
                <w:sz w:val="20"/>
                <w:szCs w:val="20"/>
              </w:rPr>
              <w:t>In order to facilitate communication, please select all that apply to your patient:</w:t>
            </w:r>
          </w:p>
          <w:p w14:paraId="1A717220" w14:textId="77777777" w:rsidR="00884B08" w:rsidRPr="00977D90" w:rsidRDefault="00884B08" w:rsidP="007B1298">
            <w:pPr>
              <w:rPr>
                <w:rFonts w:ascii="Lato" w:hAnsi="Lato" w:cs="Arial"/>
                <w:sz w:val="20"/>
                <w:szCs w:val="20"/>
              </w:rPr>
            </w:pPr>
          </w:p>
          <w:p w14:paraId="0D33EB47" w14:textId="77777777" w:rsidR="00884B08" w:rsidRPr="00977D90" w:rsidRDefault="00884B08" w:rsidP="007B1298">
            <w:pPr>
              <w:rPr>
                <w:rFonts w:ascii="Lato" w:hAnsi="Lato" w:cs="Arial"/>
                <w:sz w:val="20"/>
                <w:szCs w:val="20"/>
              </w:rPr>
            </w:pPr>
            <w:r w:rsidRPr="00977D90">
              <w:rPr>
                <w:rFonts w:ascii="Lato" w:hAnsi="Lato" w:cs="Arial"/>
                <w:sz w:val="20"/>
                <w:szCs w:val="20"/>
              </w:rPr>
              <w:t>_____ This child is nonverbal</w:t>
            </w:r>
          </w:p>
          <w:p w14:paraId="1BD5B85F" w14:textId="77777777" w:rsidR="00884B08" w:rsidRPr="00977D90" w:rsidRDefault="00884B08" w:rsidP="007B1298">
            <w:pPr>
              <w:rPr>
                <w:rFonts w:ascii="Lato" w:hAnsi="Lato" w:cs="Arial"/>
                <w:sz w:val="20"/>
                <w:szCs w:val="20"/>
              </w:rPr>
            </w:pPr>
          </w:p>
          <w:p w14:paraId="710EC31D" w14:textId="77777777" w:rsidR="00884B08" w:rsidRPr="00977D90" w:rsidRDefault="00884B08" w:rsidP="007B1298">
            <w:pPr>
              <w:rPr>
                <w:rFonts w:ascii="Lato" w:hAnsi="Lato" w:cs="Arial"/>
                <w:sz w:val="20"/>
                <w:szCs w:val="20"/>
              </w:rPr>
            </w:pPr>
            <w:r w:rsidRPr="00977D90">
              <w:rPr>
                <w:rFonts w:ascii="Lato" w:hAnsi="Lato" w:cs="Arial"/>
                <w:sz w:val="20"/>
                <w:szCs w:val="20"/>
              </w:rPr>
              <w:t>_____ This child is developmentally on target for chronological age.</w:t>
            </w:r>
          </w:p>
          <w:p w14:paraId="5E602EFD" w14:textId="77777777" w:rsidR="00884B08" w:rsidRPr="00977D90" w:rsidRDefault="00884B08" w:rsidP="007B1298">
            <w:pPr>
              <w:rPr>
                <w:rFonts w:ascii="Lato" w:hAnsi="Lato" w:cs="Arial"/>
                <w:sz w:val="20"/>
                <w:szCs w:val="20"/>
              </w:rPr>
            </w:pPr>
          </w:p>
          <w:p w14:paraId="2AF778B4" w14:textId="77777777" w:rsidR="00884B08" w:rsidRPr="00977D90" w:rsidRDefault="00884B08" w:rsidP="007B1298">
            <w:pPr>
              <w:rPr>
                <w:rFonts w:ascii="Lato" w:hAnsi="Lato" w:cs="Arial"/>
                <w:sz w:val="20"/>
                <w:szCs w:val="20"/>
              </w:rPr>
            </w:pPr>
            <w:r w:rsidRPr="00977D90">
              <w:rPr>
                <w:rFonts w:ascii="Lato" w:hAnsi="Lato" w:cs="Arial"/>
                <w:sz w:val="20"/>
                <w:szCs w:val="20"/>
              </w:rPr>
              <w:t>_____ This child functions at 0-2 years old, Sensorimotor stage.</w:t>
            </w:r>
          </w:p>
          <w:p w14:paraId="72DE4E3B" w14:textId="77777777" w:rsidR="00884B08" w:rsidRPr="00977D90" w:rsidRDefault="00884B08" w:rsidP="007B1298">
            <w:pPr>
              <w:rPr>
                <w:rFonts w:ascii="Lato" w:hAnsi="Lato" w:cs="Arial"/>
                <w:sz w:val="20"/>
                <w:szCs w:val="20"/>
              </w:rPr>
            </w:pPr>
          </w:p>
          <w:p w14:paraId="556C1A27" w14:textId="77777777" w:rsidR="00884B08" w:rsidRPr="00977D90" w:rsidRDefault="00884B08" w:rsidP="007B1298">
            <w:pPr>
              <w:rPr>
                <w:rFonts w:ascii="Lato" w:hAnsi="Lato" w:cs="Arial"/>
                <w:sz w:val="20"/>
                <w:szCs w:val="20"/>
              </w:rPr>
            </w:pPr>
            <w:r w:rsidRPr="00977D90">
              <w:rPr>
                <w:rFonts w:ascii="Lato" w:hAnsi="Lato" w:cs="Arial"/>
                <w:sz w:val="20"/>
                <w:szCs w:val="20"/>
              </w:rPr>
              <w:t>_____ This child functions at 2-7 years old, Preoperational stage.</w:t>
            </w:r>
          </w:p>
          <w:p w14:paraId="2F343996" w14:textId="77777777" w:rsidR="00884B08" w:rsidRPr="00977D90" w:rsidRDefault="00884B08" w:rsidP="007B1298">
            <w:pPr>
              <w:rPr>
                <w:rFonts w:ascii="Lato" w:hAnsi="Lato" w:cs="Arial"/>
                <w:sz w:val="20"/>
                <w:szCs w:val="20"/>
              </w:rPr>
            </w:pPr>
          </w:p>
          <w:p w14:paraId="01920D28" w14:textId="77777777" w:rsidR="00884B08" w:rsidRPr="00977D90" w:rsidRDefault="00884B08" w:rsidP="007B1298">
            <w:pPr>
              <w:rPr>
                <w:rFonts w:ascii="Lato" w:hAnsi="Lato" w:cs="Arial"/>
                <w:sz w:val="20"/>
                <w:szCs w:val="20"/>
              </w:rPr>
            </w:pPr>
            <w:r w:rsidRPr="00977D90">
              <w:rPr>
                <w:rFonts w:ascii="Lato" w:hAnsi="Lato" w:cs="Arial"/>
                <w:sz w:val="20"/>
                <w:szCs w:val="20"/>
              </w:rPr>
              <w:t>_____ This child functions at 7-11 years old, Concrete Operational stage.</w:t>
            </w:r>
          </w:p>
          <w:p w14:paraId="5B0F6CF4" w14:textId="77777777" w:rsidR="00884B08" w:rsidRPr="00977D90" w:rsidRDefault="00884B08" w:rsidP="007B1298">
            <w:pPr>
              <w:rPr>
                <w:rFonts w:ascii="Lato" w:hAnsi="Lato" w:cs="Arial"/>
                <w:sz w:val="20"/>
                <w:szCs w:val="20"/>
              </w:rPr>
            </w:pPr>
          </w:p>
          <w:p w14:paraId="79D3BA09" w14:textId="77777777" w:rsidR="00884B08" w:rsidRPr="00977D90" w:rsidRDefault="00884B08" w:rsidP="007B1298">
            <w:pPr>
              <w:rPr>
                <w:rFonts w:ascii="Lato" w:hAnsi="Lato" w:cs="Arial"/>
                <w:sz w:val="20"/>
                <w:szCs w:val="20"/>
              </w:rPr>
            </w:pPr>
            <w:r w:rsidRPr="00977D90">
              <w:rPr>
                <w:rFonts w:ascii="Lato" w:hAnsi="Lato" w:cs="Arial"/>
                <w:sz w:val="20"/>
                <w:szCs w:val="20"/>
              </w:rPr>
              <w:t>_____ This child functions at 11+ years old, Formal Operational stage.</w:t>
            </w:r>
          </w:p>
          <w:p w14:paraId="4A94D811" w14:textId="77777777" w:rsidR="00884B08" w:rsidRPr="00977D90" w:rsidRDefault="00884B08" w:rsidP="007B1298">
            <w:pPr>
              <w:rPr>
                <w:rFonts w:ascii="Lato" w:hAnsi="Lato" w:cs="Arial"/>
                <w:sz w:val="20"/>
                <w:szCs w:val="20"/>
              </w:rPr>
            </w:pPr>
          </w:p>
        </w:tc>
      </w:tr>
      <w:tr w:rsidR="00884B08" w:rsidRPr="00653BA1" w14:paraId="1975E240" w14:textId="77777777" w:rsidTr="007B1298">
        <w:tc>
          <w:tcPr>
            <w:tcW w:w="10350" w:type="dxa"/>
            <w:gridSpan w:val="3"/>
          </w:tcPr>
          <w:p w14:paraId="51A3A232" w14:textId="77777777" w:rsidR="00884B08" w:rsidRPr="00977D90" w:rsidRDefault="00884B08" w:rsidP="007B1298">
            <w:pPr>
              <w:rPr>
                <w:rFonts w:ascii="Lato" w:hAnsi="Lato" w:cs="Arial"/>
                <w:sz w:val="20"/>
                <w:szCs w:val="20"/>
              </w:rPr>
            </w:pPr>
          </w:p>
          <w:p w14:paraId="0D923873" w14:textId="77777777" w:rsidR="00884B08" w:rsidRPr="00977D90" w:rsidRDefault="00884B08" w:rsidP="007B1298">
            <w:pPr>
              <w:rPr>
                <w:rFonts w:ascii="Lato" w:hAnsi="Lato" w:cs="Arial"/>
                <w:sz w:val="20"/>
                <w:szCs w:val="20"/>
              </w:rPr>
            </w:pPr>
            <w:r w:rsidRPr="00977D90">
              <w:rPr>
                <w:rFonts w:ascii="Lato" w:hAnsi="Lato" w:cs="Arial"/>
                <w:sz w:val="20"/>
                <w:szCs w:val="20"/>
              </w:rPr>
              <w:t>Healthcare Professional Signature:</w:t>
            </w:r>
          </w:p>
          <w:p w14:paraId="3D8C56EA" w14:textId="77777777" w:rsidR="00884B08" w:rsidRPr="00977D90" w:rsidRDefault="00884B08" w:rsidP="007B1298">
            <w:pPr>
              <w:rPr>
                <w:rFonts w:ascii="Lato" w:hAnsi="Lato" w:cs="Arial"/>
                <w:sz w:val="20"/>
                <w:szCs w:val="20"/>
              </w:rPr>
            </w:pPr>
          </w:p>
          <w:p w14:paraId="4BEF1F41" w14:textId="77777777" w:rsidR="00884B08" w:rsidRPr="00977D90" w:rsidRDefault="00884B08" w:rsidP="007B1298">
            <w:pPr>
              <w:rPr>
                <w:rFonts w:ascii="Lato" w:hAnsi="Lato" w:cs="Arial"/>
                <w:sz w:val="20"/>
                <w:szCs w:val="20"/>
              </w:rPr>
            </w:pPr>
          </w:p>
          <w:p w14:paraId="2F8EEF0F" w14:textId="77777777" w:rsidR="00884B08" w:rsidRPr="00977D90" w:rsidRDefault="00884B08" w:rsidP="007B1298">
            <w:pPr>
              <w:rPr>
                <w:rFonts w:ascii="Lato" w:hAnsi="Lato" w:cs="Arial"/>
                <w:sz w:val="20"/>
                <w:szCs w:val="20"/>
              </w:rPr>
            </w:pPr>
          </w:p>
        </w:tc>
      </w:tr>
      <w:tr w:rsidR="00884B08" w:rsidRPr="00653BA1" w14:paraId="45EB86A6" w14:textId="77777777" w:rsidTr="007B1298">
        <w:tc>
          <w:tcPr>
            <w:tcW w:w="10350" w:type="dxa"/>
            <w:gridSpan w:val="3"/>
          </w:tcPr>
          <w:p w14:paraId="5A7575E2" w14:textId="77777777" w:rsidR="00884B08" w:rsidRPr="00977D90" w:rsidRDefault="00884B08" w:rsidP="007B1298">
            <w:pPr>
              <w:rPr>
                <w:rFonts w:ascii="Lato" w:hAnsi="Lato" w:cs="Arial"/>
                <w:sz w:val="20"/>
                <w:szCs w:val="20"/>
              </w:rPr>
            </w:pPr>
          </w:p>
          <w:p w14:paraId="673847A0" w14:textId="77777777" w:rsidR="00884B08" w:rsidRPr="00977D90" w:rsidRDefault="00884B08" w:rsidP="007B1298">
            <w:pPr>
              <w:rPr>
                <w:rFonts w:ascii="Lato" w:hAnsi="Lato" w:cs="Arial"/>
                <w:sz w:val="20"/>
                <w:szCs w:val="20"/>
              </w:rPr>
            </w:pPr>
            <w:r w:rsidRPr="00977D90">
              <w:rPr>
                <w:rFonts w:ascii="Lato" w:hAnsi="Lato" w:cs="Arial"/>
                <w:sz w:val="20"/>
                <w:szCs w:val="20"/>
              </w:rPr>
              <w:t>Title:</w:t>
            </w:r>
          </w:p>
          <w:p w14:paraId="7520ADDF" w14:textId="77777777" w:rsidR="00884B08" w:rsidRPr="00977D90" w:rsidRDefault="00884B08" w:rsidP="007B1298">
            <w:pPr>
              <w:rPr>
                <w:rFonts w:ascii="Lato" w:hAnsi="Lato" w:cs="Arial"/>
                <w:sz w:val="20"/>
                <w:szCs w:val="20"/>
              </w:rPr>
            </w:pPr>
          </w:p>
          <w:p w14:paraId="01BB41AC" w14:textId="77777777" w:rsidR="00884B08" w:rsidRPr="00977D90" w:rsidRDefault="00884B08" w:rsidP="007B1298">
            <w:pPr>
              <w:rPr>
                <w:rFonts w:ascii="Lato" w:hAnsi="Lato" w:cs="Arial"/>
                <w:sz w:val="20"/>
                <w:szCs w:val="20"/>
              </w:rPr>
            </w:pPr>
          </w:p>
          <w:p w14:paraId="07D30821" w14:textId="77777777" w:rsidR="00884B08" w:rsidRPr="00977D90" w:rsidRDefault="00884B08" w:rsidP="007B1298">
            <w:pPr>
              <w:rPr>
                <w:rFonts w:ascii="Lato" w:hAnsi="Lato" w:cs="Arial"/>
                <w:sz w:val="20"/>
                <w:szCs w:val="20"/>
              </w:rPr>
            </w:pPr>
          </w:p>
        </w:tc>
      </w:tr>
    </w:tbl>
    <w:p w14:paraId="779962A9" w14:textId="622DF9D1" w:rsidR="00884B08" w:rsidRDefault="00884B08" w:rsidP="00884B08">
      <w:r>
        <w:rPr>
          <w:rFonts w:hint="eastAsia"/>
          <w:noProof/>
        </w:rPr>
        <mc:AlternateContent>
          <mc:Choice Requires="wps">
            <w:drawing>
              <wp:anchor distT="0" distB="0" distL="114300" distR="114300" simplePos="0" relativeHeight="251687936" behindDoc="0" locked="0" layoutInCell="1" allowOverlap="1" wp14:anchorId="61988FD7" wp14:editId="043AE7C8">
                <wp:simplePos x="0" y="0"/>
                <wp:positionH relativeFrom="column">
                  <wp:posOffset>-201295</wp:posOffset>
                </wp:positionH>
                <wp:positionV relativeFrom="paragraph">
                  <wp:posOffset>-7488555</wp:posOffset>
                </wp:positionV>
                <wp:extent cx="6680200" cy="533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680200" cy="533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2A6ECF" w14:textId="77777777" w:rsidR="00884B08" w:rsidRPr="00977D90" w:rsidRDefault="00884B08" w:rsidP="00884B08">
                            <w:pPr>
                              <w:jc w:val="center"/>
                              <w:rPr>
                                <w:rFonts w:ascii="Lato" w:hAnsi="Lato" w:cs="Arial"/>
                                <w:b/>
                                <w:color w:val="006FBA"/>
                                <w:sz w:val="50"/>
                                <w:szCs w:val="50"/>
                              </w:rPr>
                            </w:pPr>
                            <w:r w:rsidRPr="00977D90">
                              <w:rPr>
                                <w:rFonts w:ascii="Lato" w:hAnsi="Lato" w:cs="Arial"/>
                                <w:b/>
                                <w:color w:val="006FBA"/>
                                <w:sz w:val="50"/>
                                <w:szCs w:val="50"/>
                              </w:rPr>
                              <w:t>DIAGNOSIS VERIFICATION FORM</w:t>
                            </w:r>
                          </w:p>
                          <w:p w14:paraId="41E9DEEE" w14:textId="77777777" w:rsidR="00884B08" w:rsidRPr="00977D90" w:rsidRDefault="00884B08" w:rsidP="00884B08">
                            <w:pPr>
                              <w:rPr>
                                <w:rFonts w:ascii="Lato" w:hAnsi="Lato"/>
                              </w:rPr>
                            </w:pPr>
                          </w:p>
                          <w:p w14:paraId="441A213C" w14:textId="77777777" w:rsidR="00884B08" w:rsidRPr="00977D90" w:rsidRDefault="00884B08" w:rsidP="00884B08">
                            <w:pPr>
                              <w:rPr>
                                <w:rFonts w:ascii="Lato" w:hAnsi="La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988FD7" id="Text Box 15" o:spid="_x0000_s1030" type="#_x0000_t202" style="position:absolute;margin-left:-15.85pt;margin-top:-589.65pt;width:526pt;height:4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" filled="f" stroked="f">
                <v:textbox>
                  <w:txbxContent>
                    <w:p w14:paraId="472A6ECF" w14:textId="77777777" w:rsidR="00884B08" w:rsidRPr="00977D90" w:rsidRDefault="00884B08" w:rsidP="00884B08">
                      <w:pPr>
                        <w:jc w:val="center"/>
                        <w:rPr>
                          <w:rFonts w:ascii="Lato" w:hAnsi="Lato" w:cs="Arial"/>
                          <w:b/>
                          <w:color w:val="006FBA"/>
                          <w:sz w:val="50"/>
                          <w:szCs w:val="50"/>
                        </w:rPr>
                      </w:pPr>
                      <w:r w:rsidRPr="00977D90">
                        <w:rPr>
                          <w:rFonts w:ascii="Lato" w:hAnsi="Lato" w:cs="Arial"/>
                          <w:b/>
                          <w:color w:val="006FBA"/>
                          <w:sz w:val="50"/>
                          <w:szCs w:val="50"/>
                        </w:rPr>
                        <w:t>DIAGNOSIS VERIFICATION FORM</w:t>
                      </w:r>
                    </w:p>
                    <w:p w14:paraId="41E9DEEE" w14:textId="77777777" w:rsidR="00884B08" w:rsidRPr="00977D90" w:rsidRDefault="00884B08" w:rsidP="00884B08">
                      <w:pPr>
                        <w:rPr>
                          <w:rFonts w:ascii="Lato" w:hAnsi="Lato"/>
                        </w:rPr>
                      </w:pPr>
                    </w:p>
                    <w:p w14:paraId="441A213C" w14:textId="77777777" w:rsidR="00884B08" w:rsidRPr="00977D90" w:rsidRDefault="00884B08" w:rsidP="00884B08">
                      <w:pPr>
                        <w:rPr>
                          <w:rFonts w:ascii="Lato" w:hAnsi="Lato"/>
                        </w:rPr>
                      </w:pPr>
                    </w:p>
                  </w:txbxContent>
                </v:textbox>
              </v:shape>
            </w:pict>
          </mc:Fallback>
        </mc:AlternateContent>
      </w:r>
    </w:p>
    <w:p w14:paraId="7F9CAE29" w14:textId="18D5BD77" w:rsidR="00884B08" w:rsidRDefault="00884B08">
      <w:r>
        <w:br w:type="page"/>
      </w:r>
    </w:p>
    <w:p w14:paraId="4E24534A" w14:textId="2CEDAD07" w:rsidR="0014473C" w:rsidRDefault="00884B08" w:rsidP="00884B08">
      <w:pPr>
        <w:rPr>
          <w:rFonts w:ascii="Century Gothic" w:hAnsi="Century Gothic"/>
          <w:sz w:val="20"/>
        </w:rPr>
      </w:pPr>
      <w:r>
        <w:rPr>
          <w:rFonts w:hint="eastAsia"/>
          <w:noProof/>
        </w:rPr>
        <w:lastRenderedPageBreak/>
        <mc:AlternateContent>
          <mc:Choice Requires="wps">
            <w:drawing>
              <wp:anchor distT="0" distB="0" distL="114300" distR="114300" simplePos="0" relativeHeight="251678720" behindDoc="0" locked="0" layoutInCell="1" allowOverlap="1" wp14:anchorId="3A87A8CC" wp14:editId="337005A0">
                <wp:simplePos x="0" y="0"/>
                <wp:positionH relativeFrom="column">
                  <wp:posOffset>1866900</wp:posOffset>
                </wp:positionH>
                <wp:positionV relativeFrom="paragraph">
                  <wp:posOffset>2495550</wp:posOffset>
                </wp:positionV>
                <wp:extent cx="2240280" cy="5148580"/>
                <wp:effectExtent l="0" t="0" r="7620" b="13970"/>
                <wp:wrapSquare wrapText="bothSides"/>
                <wp:docPr id="6" name="Text Box 6"/>
                <wp:cNvGraphicFramePr/>
                <a:graphic xmlns:a="http://schemas.openxmlformats.org/drawingml/2006/main">
                  <a:graphicData uri="http://schemas.microsoft.com/office/word/2010/wordprocessingShape">
                    <wps:wsp>
                      <wps:cNvSpPr txBox="1"/>
                      <wps:spPr>
                        <a:xfrm>
                          <a:off x="0" y="0"/>
                          <a:ext cx="2240280" cy="51485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8CEB11" w14:textId="77777777" w:rsidR="00884B08" w:rsidRPr="004B7EE6" w:rsidRDefault="00884B08" w:rsidP="00884B08">
                            <w:pPr>
                              <w:spacing w:after="80" w:line="200" w:lineRule="exact"/>
                              <w:rPr>
                                <w:rFonts w:ascii="Lato" w:hAnsi="Lato" w:cs="Arial"/>
                                <w:b/>
                                <w:color w:val="006BB6"/>
                                <w:sz w:val="21"/>
                                <w:szCs w:val="21"/>
                              </w:rPr>
                            </w:pPr>
                            <w:r w:rsidRPr="004B7EE6">
                              <w:rPr>
                                <w:rFonts w:ascii="Lato" w:hAnsi="Lato" w:cs="Arial"/>
                                <w:b/>
                                <w:color w:val="006BB6"/>
                                <w:sz w:val="21"/>
                                <w:szCs w:val="21"/>
                              </w:rPr>
                              <w:t>Air Travel Postponement</w:t>
                            </w:r>
                          </w:p>
                          <w:p w14:paraId="4622F006" w14:textId="77777777" w:rsidR="00884B08" w:rsidRPr="004B7EE6" w:rsidRDefault="00884B08" w:rsidP="00884B08">
                            <w:pPr>
                              <w:tabs>
                                <w:tab w:val="left" w:pos="270"/>
                              </w:tabs>
                              <w:spacing w:after="60" w:line="194" w:lineRule="exact"/>
                              <w:rPr>
                                <w:rFonts w:ascii="Lato" w:hAnsi="Lato" w:cs="Arial"/>
                                <w:b/>
                                <w:sz w:val="18"/>
                                <w:szCs w:val="18"/>
                              </w:rPr>
                            </w:pPr>
                            <w:r w:rsidRPr="004B7EE6">
                              <w:rPr>
                                <w:rFonts w:ascii="Lato" w:hAnsi="Lato" w:cs="Arial"/>
                                <w:b/>
                                <w:sz w:val="18"/>
                                <w:szCs w:val="18"/>
                              </w:rPr>
                              <w:t>Wait until fully recovered to fly if:</w:t>
                            </w:r>
                          </w:p>
                          <w:p w14:paraId="455EF1F8"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Admission to hospital for:</w:t>
                            </w:r>
                          </w:p>
                          <w:p w14:paraId="66757E20"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Acute respiratory illness</w:t>
                            </w:r>
                          </w:p>
                          <w:p w14:paraId="447472F5" w14:textId="77777777" w:rsidR="00884B08" w:rsidRPr="004B7EE6" w:rsidRDefault="00884B08" w:rsidP="00884B08">
                            <w:pPr>
                              <w:pStyle w:val="ListParagraph"/>
                              <w:tabs>
                                <w:tab w:val="left" w:pos="270"/>
                              </w:tabs>
                              <w:spacing w:after="0" w:line="196" w:lineRule="exact"/>
                              <w:ind w:left="0"/>
                              <w:rPr>
                                <w:rFonts w:ascii="Lato" w:hAnsi="Lato" w:cs="Arial"/>
                                <w:sz w:val="18"/>
                                <w:szCs w:val="18"/>
                              </w:rPr>
                            </w:pPr>
                            <w:r w:rsidRPr="004B7EE6">
                              <w:rPr>
                                <w:rFonts w:ascii="Lato" w:hAnsi="Lato" w:cs="Arial"/>
                                <w:sz w:val="18"/>
                                <w:szCs w:val="18"/>
                              </w:rPr>
                              <w:tab/>
                              <w:t>– Acute heart failure</w:t>
                            </w:r>
                          </w:p>
                          <w:p w14:paraId="426AF8F8" w14:textId="77777777" w:rsidR="00884B08" w:rsidRPr="004B7EE6" w:rsidRDefault="00884B08" w:rsidP="00884B08">
                            <w:pPr>
                              <w:pStyle w:val="ListParagraph"/>
                              <w:tabs>
                                <w:tab w:val="left" w:pos="270"/>
                              </w:tabs>
                              <w:spacing w:after="0" w:line="196" w:lineRule="exact"/>
                              <w:ind w:left="0"/>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Uncontrolled hypertension</w:t>
                            </w:r>
                          </w:p>
                          <w:p w14:paraId="1CDE2560" w14:textId="77777777" w:rsidR="00884B08" w:rsidRPr="004B7EE6" w:rsidRDefault="00884B08" w:rsidP="00884B08">
                            <w:pPr>
                              <w:tabs>
                                <w:tab w:val="left" w:pos="270"/>
                              </w:tabs>
                              <w:spacing w:line="196" w:lineRule="exact"/>
                              <w:rPr>
                                <w:rFonts w:ascii="Lato" w:hAnsi="Lato" w:cs="Arial"/>
                                <w:spacing w:val="-2"/>
                                <w:sz w:val="18"/>
                                <w:szCs w:val="18"/>
                              </w:rPr>
                            </w:pPr>
                            <w:r w:rsidRPr="004B7EE6">
                              <w:rPr>
                                <w:rFonts w:ascii="Lato" w:hAnsi="Lato" w:cs="Arial"/>
                                <w:spacing w:val="-2"/>
                                <w:sz w:val="18"/>
                                <w:szCs w:val="18"/>
                              </w:rPr>
                              <w:t>•</w:t>
                            </w:r>
                            <w:r w:rsidRPr="004B7EE6">
                              <w:rPr>
                                <w:rFonts w:ascii="Lato" w:hAnsi="Lato" w:cs="Arial"/>
                                <w:spacing w:val="-2"/>
                                <w:sz w:val="18"/>
                                <w:szCs w:val="18"/>
                              </w:rPr>
                              <w:tab/>
                              <w:t>Chest pain or change in medications</w:t>
                            </w:r>
                          </w:p>
                          <w:p w14:paraId="114CA134"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Pneumothorax</w:t>
                            </w:r>
                          </w:p>
                          <w:p w14:paraId="43D10CC0" w14:textId="0BC565E9" w:rsidR="00884B08" w:rsidRPr="002F4A8A" w:rsidRDefault="002F4A8A" w:rsidP="002F4A8A">
                            <w:pPr>
                              <w:tabs>
                                <w:tab w:val="left" w:pos="270"/>
                              </w:tabs>
                              <w:spacing w:line="196" w:lineRule="exact"/>
                              <w:rPr>
                                <w:rFonts w:ascii="Lato" w:hAnsi="Lato" w:cs="Arial"/>
                                <w:sz w:val="18"/>
                                <w:szCs w:val="18"/>
                              </w:rPr>
                            </w:pPr>
                            <w:r w:rsidRPr="002F4A8A">
                              <w:rPr>
                                <w:rFonts w:ascii="Lato" w:hAnsi="Lato" w:cs="Arial"/>
                                <w:sz w:val="18"/>
                                <w:szCs w:val="18"/>
                              </w:rPr>
                              <w:t>•</w:t>
                            </w:r>
                            <w:r>
                              <w:rPr>
                                <w:rFonts w:ascii="Lato" w:hAnsi="Lato" w:cs="Arial"/>
                                <w:sz w:val="18"/>
                                <w:szCs w:val="18"/>
                              </w:rPr>
                              <w:tab/>
                            </w:r>
                            <w:r w:rsidR="00884B08" w:rsidRPr="002F4A8A">
                              <w:rPr>
                                <w:rFonts w:ascii="Lato" w:hAnsi="Lato" w:cs="Arial"/>
                                <w:sz w:val="18"/>
                                <w:szCs w:val="18"/>
                              </w:rPr>
                              <w:t>Pleural Effusion</w:t>
                            </w:r>
                          </w:p>
                          <w:p w14:paraId="45E2F8D1" w14:textId="77777777" w:rsidR="00884B08" w:rsidRPr="004B7EE6" w:rsidRDefault="00884B08" w:rsidP="00884B08">
                            <w:pPr>
                              <w:tabs>
                                <w:tab w:val="left" w:pos="270"/>
                              </w:tabs>
                              <w:spacing w:line="196" w:lineRule="exact"/>
                              <w:ind w:left="270" w:hanging="270"/>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 xml:space="preserve">Internal Cardiac Defibrillator </w:t>
                            </w:r>
                            <w:r w:rsidRPr="004B7EE6">
                              <w:rPr>
                                <w:rFonts w:ascii="Lato" w:hAnsi="Lato" w:cs="Arial"/>
                                <w:sz w:val="18"/>
                                <w:szCs w:val="18"/>
                              </w:rPr>
                              <w:br/>
                              <w:t>(ICD) insertion</w:t>
                            </w:r>
                          </w:p>
                          <w:p w14:paraId="2F704650"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ICD-delivered shock</w:t>
                            </w:r>
                          </w:p>
                          <w:p w14:paraId="0146437B"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Symptomatic anemia</w:t>
                            </w:r>
                          </w:p>
                          <w:p w14:paraId="7F97860B" w14:textId="5833C508" w:rsidR="00884B08" w:rsidRPr="002F4A8A" w:rsidRDefault="002F4A8A" w:rsidP="002F4A8A">
                            <w:pPr>
                              <w:tabs>
                                <w:tab w:val="left" w:pos="270"/>
                              </w:tabs>
                              <w:spacing w:line="196" w:lineRule="exact"/>
                              <w:rPr>
                                <w:rFonts w:ascii="Lato" w:hAnsi="Lato" w:cs="Arial"/>
                                <w:sz w:val="18"/>
                                <w:szCs w:val="18"/>
                              </w:rPr>
                            </w:pPr>
                            <w:r w:rsidRPr="002F4A8A">
                              <w:rPr>
                                <w:rFonts w:ascii="Lato" w:hAnsi="Lato" w:cs="Arial"/>
                                <w:sz w:val="18"/>
                                <w:szCs w:val="18"/>
                              </w:rPr>
                              <w:t>•</w:t>
                            </w:r>
                            <w:r>
                              <w:rPr>
                                <w:rFonts w:ascii="Lato" w:hAnsi="Lato" w:cs="Arial"/>
                                <w:sz w:val="18"/>
                                <w:szCs w:val="18"/>
                              </w:rPr>
                              <w:t xml:space="preserve">    </w:t>
                            </w:r>
                            <w:r w:rsidR="00884B08" w:rsidRPr="002F4A8A">
                              <w:rPr>
                                <w:rFonts w:ascii="Lato" w:hAnsi="Lato" w:cs="Arial"/>
                                <w:sz w:val="18"/>
                                <w:szCs w:val="18"/>
                              </w:rPr>
                              <w:t>Major bleeding</w:t>
                            </w:r>
                          </w:p>
                          <w:p w14:paraId="72FE5552"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Low sodium or potassium levels</w:t>
                            </w:r>
                          </w:p>
                          <w:p w14:paraId="221C23CD"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High calcium level</w:t>
                            </w:r>
                          </w:p>
                          <w:p w14:paraId="2C963070"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 xml:space="preserve">Recent </w:t>
                            </w:r>
                          </w:p>
                          <w:p w14:paraId="18CCFEAC"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Stroke</w:t>
                            </w:r>
                          </w:p>
                          <w:p w14:paraId="0B52D8FD"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Sickle cell crisis</w:t>
                            </w:r>
                          </w:p>
                          <w:p w14:paraId="045B26D9"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Endoscopy</w:t>
                            </w:r>
                          </w:p>
                          <w:p w14:paraId="37EE0A81"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Surgery</w:t>
                            </w:r>
                          </w:p>
                          <w:p w14:paraId="4215CF21"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Cardiac ablation therapy</w:t>
                            </w:r>
                          </w:p>
                          <w:p w14:paraId="59B7FDC7"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Pacemaker insertion</w:t>
                            </w:r>
                          </w:p>
                          <w:p w14:paraId="028F9E81" w14:textId="77777777" w:rsidR="00884B08" w:rsidRPr="00914945" w:rsidRDefault="00884B08" w:rsidP="00884B08">
                            <w:pPr>
                              <w:pStyle w:val="ListParagraph"/>
                              <w:tabs>
                                <w:tab w:val="left" w:pos="270"/>
                              </w:tabs>
                              <w:spacing w:after="0" w:line="194" w:lineRule="exact"/>
                              <w:rPr>
                                <w:rFonts w:ascii="Arial" w:hAnsi="Arial" w:cs="Arial"/>
                                <w:sz w:val="18"/>
                                <w:szCs w:val="18"/>
                              </w:rPr>
                            </w:pPr>
                          </w:p>
                          <w:p w14:paraId="5AC05ADB" w14:textId="77777777" w:rsidR="00884B08" w:rsidRDefault="00884B08" w:rsidP="00884B08">
                            <w:pPr>
                              <w:pStyle w:val="ListParagraph"/>
                              <w:tabs>
                                <w:tab w:val="left" w:pos="270"/>
                              </w:tabs>
                              <w:spacing w:after="0" w:line="194" w:lineRule="exact"/>
                              <w:ind w:left="0"/>
                              <w:rPr>
                                <w:rFonts w:ascii="Futura Std Book" w:hAnsi="Futura Std Book"/>
                                <w:sz w:val="18"/>
                                <w:szCs w:val="18"/>
                              </w:rPr>
                            </w:pPr>
                          </w:p>
                          <w:p w14:paraId="206A72E8" w14:textId="77777777" w:rsidR="00884B08" w:rsidRPr="00D31476" w:rsidRDefault="00884B08" w:rsidP="00884B08">
                            <w:pPr>
                              <w:pStyle w:val="ListParagraph"/>
                              <w:tabs>
                                <w:tab w:val="left" w:pos="270"/>
                                <w:tab w:val="left" w:pos="540"/>
                              </w:tabs>
                              <w:spacing w:after="0" w:line="194" w:lineRule="exact"/>
                              <w:ind w:left="0"/>
                              <w:rPr>
                                <w:rFonts w:ascii="Futura Std Book" w:hAnsi="Futura Std Book"/>
                                <w:sz w:val="18"/>
                                <w:szCs w:val="18"/>
                              </w:rPr>
                            </w:pPr>
                          </w:p>
                          <w:p w14:paraId="2EC6F59D" w14:textId="77777777" w:rsidR="00884B08" w:rsidRPr="00D31476" w:rsidRDefault="00884B08" w:rsidP="00884B08">
                            <w:pPr>
                              <w:pStyle w:val="ListParagraph"/>
                              <w:tabs>
                                <w:tab w:val="left" w:pos="270"/>
                                <w:tab w:val="left" w:pos="540"/>
                              </w:tabs>
                              <w:spacing w:after="0" w:line="194" w:lineRule="exact"/>
                              <w:ind w:left="900"/>
                              <w:rPr>
                                <w:rFonts w:ascii="Futura Std Book" w:hAnsi="Futura Std Book"/>
                                <w:sz w:val="18"/>
                                <w:szCs w:val="18"/>
                              </w:rPr>
                            </w:pPr>
                          </w:p>
                          <w:p w14:paraId="21C95EE1" w14:textId="77777777" w:rsidR="00884B08" w:rsidRPr="005146BE" w:rsidRDefault="00884B08" w:rsidP="00884B08">
                            <w:pPr>
                              <w:tabs>
                                <w:tab w:val="left" w:pos="270"/>
                              </w:tabs>
                              <w:spacing w:line="194" w:lineRule="exact"/>
                              <w:rPr>
                                <w:rFonts w:ascii="Futura Std Book" w:hAnsi="Futura Std Book"/>
                                <w:sz w:val="18"/>
                                <w:szCs w:val="18"/>
                              </w:rPr>
                            </w:pPr>
                          </w:p>
                          <w:p w14:paraId="4549A538" w14:textId="77777777" w:rsidR="00884B08" w:rsidRDefault="00884B08" w:rsidP="00884B08"/>
                        </w:txbxContent>
                      </wps:txbx>
                      <wps:bodyPr rot="0" spcFirstLastPara="0" vertOverflow="overflow" horzOverflow="overflow" vert="horz" wrap="square" lIns="182880" tIns="128016"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7A8CC" id="Text Box 6" o:spid="_x0000_s1031" type="#_x0000_t202" style="position:absolute;margin-left:147pt;margin-top:196.5pt;width:176.4pt;height:40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" filled="f" stroked="f">
                <v:textbox inset="14.4pt,10.08pt,0,0">
                  <w:txbxContent>
                    <w:p w14:paraId="718CEB11" w14:textId="77777777" w:rsidR="00884B08" w:rsidRPr="004B7EE6" w:rsidRDefault="00884B08" w:rsidP="00884B08">
                      <w:pPr>
                        <w:spacing w:after="80" w:line="200" w:lineRule="exact"/>
                        <w:rPr>
                          <w:rFonts w:ascii="Lato" w:hAnsi="Lato" w:cs="Arial"/>
                          <w:b/>
                          <w:color w:val="006BB6"/>
                          <w:sz w:val="21"/>
                          <w:szCs w:val="21"/>
                        </w:rPr>
                      </w:pPr>
                      <w:r w:rsidRPr="004B7EE6">
                        <w:rPr>
                          <w:rFonts w:ascii="Lato" w:hAnsi="Lato" w:cs="Arial"/>
                          <w:b/>
                          <w:color w:val="006BB6"/>
                          <w:sz w:val="21"/>
                          <w:szCs w:val="21"/>
                        </w:rPr>
                        <w:t>Air Travel Postponement</w:t>
                      </w:r>
                    </w:p>
                    <w:p w14:paraId="4622F006" w14:textId="77777777" w:rsidR="00884B08" w:rsidRPr="004B7EE6" w:rsidRDefault="00884B08" w:rsidP="00884B08">
                      <w:pPr>
                        <w:tabs>
                          <w:tab w:val="left" w:pos="270"/>
                        </w:tabs>
                        <w:spacing w:after="60" w:line="194" w:lineRule="exact"/>
                        <w:rPr>
                          <w:rFonts w:ascii="Lato" w:hAnsi="Lato" w:cs="Arial"/>
                          <w:b/>
                          <w:sz w:val="18"/>
                          <w:szCs w:val="18"/>
                        </w:rPr>
                      </w:pPr>
                      <w:r w:rsidRPr="004B7EE6">
                        <w:rPr>
                          <w:rFonts w:ascii="Lato" w:hAnsi="Lato" w:cs="Arial"/>
                          <w:b/>
                          <w:sz w:val="18"/>
                          <w:szCs w:val="18"/>
                        </w:rPr>
                        <w:t>Wait until fully recovered to fly if:</w:t>
                      </w:r>
                    </w:p>
                    <w:p w14:paraId="455EF1F8"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Admission to hospital for:</w:t>
                      </w:r>
                    </w:p>
                    <w:p w14:paraId="66757E20"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Acute respiratory illness</w:t>
                      </w:r>
                    </w:p>
                    <w:p w14:paraId="447472F5" w14:textId="77777777" w:rsidR="00884B08" w:rsidRPr="004B7EE6" w:rsidRDefault="00884B08" w:rsidP="00884B08">
                      <w:pPr>
                        <w:pStyle w:val="ListParagraph"/>
                        <w:tabs>
                          <w:tab w:val="left" w:pos="270"/>
                        </w:tabs>
                        <w:spacing w:after="0" w:line="196" w:lineRule="exact"/>
                        <w:ind w:left="0"/>
                        <w:rPr>
                          <w:rFonts w:ascii="Lato" w:hAnsi="Lato" w:cs="Arial"/>
                          <w:sz w:val="18"/>
                          <w:szCs w:val="18"/>
                        </w:rPr>
                      </w:pPr>
                      <w:r w:rsidRPr="004B7EE6">
                        <w:rPr>
                          <w:rFonts w:ascii="Lato" w:hAnsi="Lato" w:cs="Arial"/>
                          <w:sz w:val="18"/>
                          <w:szCs w:val="18"/>
                        </w:rPr>
                        <w:tab/>
                        <w:t>– Acute heart failure</w:t>
                      </w:r>
                    </w:p>
                    <w:p w14:paraId="426AF8F8" w14:textId="77777777" w:rsidR="00884B08" w:rsidRPr="004B7EE6" w:rsidRDefault="00884B08" w:rsidP="00884B08">
                      <w:pPr>
                        <w:pStyle w:val="ListParagraph"/>
                        <w:tabs>
                          <w:tab w:val="left" w:pos="270"/>
                        </w:tabs>
                        <w:spacing w:after="0" w:line="196" w:lineRule="exact"/>
                        <w:ind w:left="0"/>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Uncontrolled hypertension</w:t>
                      </w:r>
                    </w:p>
                    <w:p w14:paraId="1CDE2560" w14:textId="77777777" w:rsidR="00884B08" w:rsidRPr="004B7EE6" w:rsidRDefault="00884B08" w:rsidP="00884B08">
                      <w:pPr>
                        <w:tabs>
                          <w:tab w:val="left" w:pos="270"/>
                        </w:tabs>
                        <w:spacing w:line="196" w:lineRule="exact"/>
                        <w:rPr>
                          <w:rFonts w:ascii="Lato" w:hAnsi="Lato" w:cs="Arial"/>
                          <w:spacing w:val="-2"/>
                          <w:sz w:val="18"/>
                          <w:szCs w:val="18"/>
                        </w:rPr>
                      </w:pPr>
                      <w:r w:rsidRPr="004B7EE6">
                        <w:rPr>
                          <w:rFonts w:ascii="Lato" w:hAnsi="Lato" w:cs="Arial"/>
                          <w:spacing w:val="-2"/>
                          <w:sz w:val="18"/>
                          <w:szCs w:val="18"/>
                        </w:rPr>
                        <w:t>•</w:t>
                      </w:r>
                      <w:r w:rsidRPr="004B7EE6">
                        <w:rPr>
                          <w:rFonts w:ascii="Lato" w:hAnsi="Lato" w:cs="Arial"/>
                          <w:spacing w:val="-2"/>
                          <w:sz w:val="18"/>
                          <w:szCs w:val="18"/>
                        </w:rPr>
                        <w:tab/>
                        <w:t>Chest pain or change in medications</w:t>
                      </w:r>
                    </w:p>
                    <w:p w14:paraId="114CA134"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Pneumothorax</w:t>
                      </w:r>
                    </w:p>
                    <w:p w14:paraId="43D10CC0" w14:textId="0BC565E9" w:rsidR="00884B08" w:rsidRPr="002F4A8A" w:rsidRDefault="002F4A8A" w:rsidP="002F4A8A">
                      <w:pPr>
                        <w:tabs>
                          <w:tab w:val="left" w:pos="270"/>
                        </w:tabs>
                        <w:spacing w:line="196" w:lineRule="exact"/>
                        <w:rPr>
                          <w:rFonts w:ascii="Lato" w:hAnsi="Lato" w:cs="Arial"/>
                          <w:sz w:val="18"/>
                          <w:szCs w:val="18"/>
                        </w:rPr>
                      </w:pPr>
                      <w:r w:rsidRPr="002F4A8A">
                        <w:rPr>
                          <w:rFonts w:ascii="Lato" w:hAnsi="Lato" w:cs="Arial"/>
                          <w:sz w:val="18"/>
                          <w:szCs w:val="18"/>
                        </w:rPr>
                        <w:t>•</w:t>
                      </w:r>
                      <w:r>
                        <w:rPr>
                          <w:rFonts w:ascii="Lato" w:hAnsi="Lato" w:cs="Arial"/>
                          <w:sz w:val="18"/>
                          <w:szCs w:val="18"/>
                        </w:rPr>
                        <w:tab/>
                      </w:r>
                      <w:r w:rsidR="00884B08" w:rsidRPr="002F4A8A">
                        <w:rPr>
                          <w:rFonts w:ascii="Lato" w:hAnsi="Lato" w:cs="Arial"/>
                          <w:sz w:val="18"/>
                          <w:szCs w:val="18"/>
                        </w:rPr>
                        <w:t>Pleural Effusion</w:t>
                      </w:r>
                    </w:p>
                    <w:p w14:paraId="45E2F8D1" w14:textId="77777777" w:rsidR="00884B08" w:rsidRPr="004B7EE6" w:rsidRDefault="00884B08" w:rsidP="00884B08">
                      <w:pPr>
                        <w:tabs>
                          <w:tab w:val="left" w:pos="270"/>
                        </w:tabs>
                        <w:spacing w:line="196" w:lineRule="exact"/>
                        <w:ind w:left="270" w:hanging="270"/>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 xml:space="preserve">Internal Cardiac Defibrillator </w:t>
                      </w:r>
                      <w:r w:rsidRPr="004B7EE6">
                        <w:rPr>
                          <w:rFonts w:ascii="Lato" w:hAnsi="Lato" w:cs="Arial"/>
                          <w:sz w:val="18"/>
                          <w:szCs w:val="18"/>
                        </w:rPr>
                        <w:br/>
                        <w:t>(ICD) insertion</w:t>
                      </w:r>
                    </w:p>
                    <w:p w14:paraId="2F704650"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ICD-delivered shock</w:t>
                      </w:r>
                    </w:p>
                    <w:p w14:paraId="0146437B"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Symptomatic anemia</w:t>
                      </w:r>
                    </w:p>
                    <w:p w14:paraId="7F97860B" w14:textId="5833C508" w:rsidR="00884B08" w:rsidRPr="002F4A8A" w:rsidRDefault="002F4A8A" w:rsidP="002F4A8A">
                      <w:pPr>
                        <w:tabs>
                          <w:tab w:val="left" w:pos="270"/>
                        </w:tabs>
                        <w:spacing w:line="196" w:lineRule="exact"/>
                        <w:rPr>
                          <w:rFonts w:ascii="Lato" w:hAnsi="Lato" w:cs="Arial"/>
                          <w:sz w:val="18"/>
                          <w:szCs w:val="18"/>
                        </w:rPr>
                      </w:pPr>
                      <w:r w:rsidRPr="002F4A8A">
                        <w:rPr>
                          <w:rFonts w:ascii="Lato" w:hAnsi="Lato" w:cs="Arial"/>
                          <w:sz w:val="18"/>
                          <w:szCs w:val="18"/>
                        </w:rPr>
                        <w:t>•</w:t>
                      </w:r>
                      <w:r>
                        <w:rPr>
                          <w:rFonts w:ascii="Lato" w:hAnsi="Lato" w:cs="Arial"/>
                          <w:sz w:val="18"/>
                          <w:szCs w:val="18"/>
                        </w:rPr>
                        <w:t xml:space="preserve">    </w:t>
                      </w:r>
                      <w:r w:rsidR="00884B08" w:rsidRPr="002F4A8A">
                        <w:rPr>
                          <w:rFonts w:ascii="Lato" w:hAnsi="Lato" w:cs="Arial"/>
                          <w:sz w:val="18"/>
                          <w:szCs w:val="18"/>
                        </w:rPr>
                        <w:t>Major bleeding</w:t>
                      </w:r>
                    </w:p>
                    <w:p w14:paraId="72FE5552"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Low sodium or potassium levels</w:t>
                      </w:r>
                    </w:p>
                    <w:p w14:paraId="221C23CD"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High calcium level</w:t>
                      </w:r>
                    </w:p>
                    <w:p w14:paraId="2C963070"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 xml:space="preserve">Recent </w:t>
                      </w:r>
                    </w:p>
                    <w:p w14:paraId="18CCFEAC"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Stroke</w:t>
                      </w:r>
                    </w:p>
                    <w:p w14:paraId="0B52D8FD"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Sickle cell crisis</w:t>
                      </w:r>
                    </w:p>
                    <w:p w14:paraId="045B26D9"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Endoscopy</w:t>
                      </w:r>
                    </w:p>
                    <w:p w14:paraId="37EE0A81"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Surgery</w:t>
                      </w:r>
                    </w:p>
                    <w:p w14:paraId="4215CF21"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Cardiac ablation therapy</w:t>
                      </w:r>
                    </w:p>
                    <w:p w14:paraId="59B7FDC7"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Pacemaker insertion</w:t>
                      </w:r>
                    </w:p>
                    <w:p w14:paraId="028F9E81" w14:textId="77777777" w:rsidR="00884B08" w:rsidRPr="00914945" w:rsidRDefault="00884B08" w:rsidP="00884B08">
                      <w:pPr>
                        <w:pStyle w:val="ListParagraph"/>
                        <w:tabs>
                          <w:tab w:val="left" w:pos="270"/>
                        </w:tabs>
                        <w:spacing w:after="0" w:line="194" w:lineRule="exact"/>
                        <w:rPr>
                          <w:rFonts w:ascii="Arial" w:hAnsi="Arial" w:cs="Arial"/>
                          <w:sz w:val="18"/>
                          <w:szCs w:val="18"/>
                        </w:rPr>
                      </w:pPr>
                    </w:p>
                    <w:p w14:paraId="5AC05ADB" w14:textId="77777777" w:rsidR="00884B08" w:rsidRDefault="00884B08" w:rsidP="00884B08">
                      <w:pPr>
                        <w:pStyle w:val="ListParagraph"/>
                        <w:tabs>
                          <w:tab w:val="left" w:pos="270"/>
                        </w:tabs>
                        <w:spacing w:after="0" w:line="194" w:lineRule="exact"/>
                        <w:ind w:left="0"/>
                        <w:rPr>
                          <w:rFonts w:ascii="Futura Std Book" w:hAnsi="Futura Std Book"/>
                          <w:sz w:val="18"/>
                          <w:szCs w:val="18"/>
                        </w:rPr>
                      </w:pPr>
                    </w:p>
                    <w:p w14:paraId="206A72E8" w14:textId="77777777" w:rsidR="00884B08" w:rsidRPr="00D31476" w:rsidRDefault="00884B08" w:rsidP="00884B08">
                      <w:pPr>
                        <w:pStyle w:val="ListParagraph"/>
                        <w:tabs>
                          <w:tab w:val="left" w:pos="270"/>
                          <w:tab w:val="left" w:pos="540"/>
                        </w:tabs>
                        <w:spacing w:after="0" w:line="194" w:lineRule="exact"/>
                        <w:ind w:left="0"/>
                        <w:rPr>
                          <w:rFonts w:ascii="Futura Std Book" w:hAnsi="Futura Std Book"/>
                          <w:sz w:val="18"/>
                          <w:szCs w:val="18"/>
                        </w:rPr>
                      </w:pPr>
                    </w:p>
                    <w:p w14:paraId="2EC6F59D" w14:textId="77777777" w:rsidR="00884B08" w:rsidRPr="00D31476" w:rsidRDefault="00884B08" w:rsidP="00884B08">
                      <w:pPr>
                        <w:pStyle w:val="ListParagraph"/>
                        <w:tabs>
                          <w:tab w:val="left" w:pos="270"/>
                          <w:tab w:val="left" w:pos="540"/>
                        </w:tabs>
                        <w:spacing w:after="0" w:line="194" w:lineRule="exact"/>
                        <w:ind w:left="900"/>
                        <w:rPr>
                          <w:rFonts w:ascii="Futura Std Book" w:hAnsi="Futura Std Book"/>
                          <w:sz w:val="18"/>
                          <w:szCs w:val="18"/>
                        </w:rPr>
                      </w:pPr>
                    </w:p>
                    <w:p w14:paraId="21C95EE1" w14:textId="77777777" w:rsidR="00884B08" w:rsidRPr="005146BE" w:rsidRDefault="00884B08" w:rsidP="00884B08">
                      <w:pPr>
                        <w:tabs>
                          <w:tab w:val="left" w:pos="270"/>
                        </w:tabs>
                        <w:spacing w:line="194" w:lineRule="exact"/>
                        <w:rPr>
                          <w:rFonts w:ascii="Futura Std Book" w:hAnsi="Futura Std Book"/>
                          <w:sz w:val="18"/>
                          <w:szCs w:val="18"/>
                        </w:rPr>
                      </w:pPr>
                    </w:p>
                    <w:p w14:paraId="4549A538" w14:textId="77777777" w:rsidR="00884B08" w:rsidRDefault="00884B08" w:rsidP="00884B08"/>
                  </w:txbxContent>
                </v:textbox>
                <w10:wrap type="square"/>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44CF03D5" wp14:editId="3513B27F">
                <wp:simplePos x="0" y="0"/>
                <wp:positionH relativeFrom="column">
                  <wp:posOffset>4178300</wp:posOffset>
                </wp:positionH>
                <wp:positionV relativeFrom="paragraph">
                  <wp:posOffset>2457450</wp:posOffset>
                </wp:positionV>
                <wp:extent cx="2240280" cy="5148580"/>
                <wp:effectExtent l="0" t="0" r="7620" b="13970"/>
                <wp:wrapSquare wrapText="bothSides"/>
                <wp:docPr id="7" name="Text Box 7"/>
                <wp:cNvGraphicFramePr/>
                <a:graphic xmlns:a="http://schemas.openxmlformats.org/drawingml/2006/main">
                  <a:graphicData uri="http://schemas.microsoft.com/office/word/2010/wordprocessingShape">
                    <wps:wsp>
                      <wps:cNvSpPr txBox="1"/>
                      <wps:spPr>
                        <a:xfrm>
                          <a:off x="0" y="0"/>
                          <a:ext cx="2240280" cy="51485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214E93" w14:textId="77777777" w:rsidR="00884B08" w:rsidRPr="004B7EE6" w:rsidRDefault="00884B08" w:rsidP="00884B08">
                            <w:pPr>
                              <w:spacing w:after="80" w:line="200" w:lineRule="exact"/>
                              <w:rPr>
                                <w:rFonts w:ascii="Lato" w:hAnsi="Lato" w:cs="Arial"/>
                                <w:b/>
                                <w:color w:val="006BB6"/>
                                <w:sz w:val="21"/>
                                <w:szCs w:val="21"/>
                              </w:rPr>
                            </w:pPr>
                            <w:r w:rsidRPr="004B7EE6">
                              <w:rPr>
                                <w:rFonts w:ascii="Lato" w:hAnsi="Lato" w:cs="Arial"/>
                                <w:b/>
                                <w:color w:val="006BB6"/>
                                <w:sz w:val="21"/>
                                <w:szCs w:val="21"/>
                              </w:rPr>
                              <w:t>Discouraged from Air Travel</w:t>
                            </w:r>
                          </w:p>
                          <w:p w14:paraId="46D006EA" w14:textId="77777777" w:rsidR="00884B08" w:rsidRPr="004B7EE6" w:rsidRDefault="00884B08" w:rsidP="00884B08">
                            <w:pPr>
                              <w:tabs>
                                <w:tab w:val="left" w:pos="270"/>
                              </w:tabs>
                              <w:spacing w:after="60" w:line="220" w:lineRule="exact"/>
                              <w:rPr>
                                <w:rFonts w:ascii="Lato" w:hAnsi="Lato" w:cs="Arial"/>
                                <w:b/>
                                <w:sz w:val="18"/>
                                <w:szCs w:val="18"/>
                              </w:rPr>
                            </w:pPr>
                            <w:r w:rsidRPr="004B7EE6">
                              <w:rPr>
                                <w:rFonts w:ascii="Lato" w:hAnsi="Lato" w:cs="Arial"/>
                                <w:b/>
                                <w:sz w:val="18"/>
                                <w:szCs w:val="18"/>
                              </w:rPr>
                              <w:t xml:space="preserve">Individuals with the following conditions are at risk of a medical event in the air or 48 hours after </w:t>
                            </w:r>
                            <w:r w:rsidRPr="004B7EE6">
                              <w:rPr>
                                <w:rFonts w:ascii="Lato" w:hAnsi="Lato" w:cs="Arial"/>
                                <w:b/>
                                <w:sz w:val="18"/>
                                <w:szCs w:val="18"/>
                              </w:rPr>
                              <w:br/>
                              <w:t>their flight:</w:t>
                            </w:r>
                          </w:p>
                          <w:p w14:paraId="35A60A9D"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Oxygen requirements 4L/min or</w:t>
                            </w:r>
                            <w:r w:rsidRPr="004B7EE6">
                              <w:rPr>
                                <w:rFonts w:ascii="Lato" w:hAnsi="Lato" w:cs="Arial"/>
                                <w:sz w:val="18"/>
                                <w:szCs w:val="18"/>
                              </w:rPr>
                              <w:br/>
                              <w:t xml:space="preserve"> </w:t>
                            </w:r>
                            <w:r w:rsidRPr="004B7EE6">
                              <w:rPr>
                                <w:rFonts w:ascii="Lato" w:hAnsi="Lato" w:cs="Arial"/>
                                <w:sz w:val="18"/>
                                <w:szCs w:val="18"/>
                              </w:rPr>
                              <w:tab/>
                              <w:t>greater at sea level</w:t>
                            </w:r>
                          </w:p>
                          <w:p w14:paraId="3DF1E714"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Vital lung capacity less than 1 L</w:t>
                            </w:r>
                          </w:p>
                          <w:p w14:paraId="043AAD08"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FEV1 &lt;50% predicted</w:t>
                            </w:r>
                          </w:p>
                          <w:p w14:paraId="5A0CB950"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NYHA IV</w:t>
                            </w:r>
                          </w:p>
                          <w:p w14:paraId="352E0EC0"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ab/>
                              <w:t>– Heart failure</w:t>
                            </w:r>
                          </w:p>
                          <w:p w14:paraId="42F8A9AD"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ab/>
                              <w:t>– Pulmonary hypertension</w:t>
                            </w:r>
                          </w:p>
                          <w:p w14:paraId="58922817"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Cyanotic congenital heart disease</w:t>
                            </w:r>
                          </w:p>
                          <w:p w14:paraId="7A18D6D0"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Angina (chest pain) Class IV</w:t>
                            </w:r>
                          </w:p>
                          <w:p w14:paraId="25F5EF50"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Valvular disease Class IV</w:t>
                            </w:r>
                          </w:p>
                          <w:p w14:paraId="66EA8C61" w14:textId="77777777" w:rsidR="00884B08" w:rsidRPr="004B7EE6" w:rsidRDefault="00884B08" w:rsidP="00884B08">
                            <w:pPr>
                              <w:tabs>
                                <w:tab w:val="left" w:pos="270"/>
                              </w:tabs>
                              <w:spacing w:line="196" w:lineRule="exact"/>
                              <w:ind w:left="270" w:hanging="270"/>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High-grade premature ventricular contractions</w:t>
                            </w:r>
                          </w:p>
                          <w:p w14:paraId="4F18478B"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Unstable arrhythmias</w:t>
                            </w:r>
                          </w:p>
                          <w:p w14:paraId="717D8552"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Uncontrolled hypertension</w:t>
                            </w:r>
                          </w:p>
                          <w:p w14:paraId="77709538"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Portal hypertension</w:t>
                            </w:r>
                          </w:p>
                          <w:p w14:paraId="35197E0E"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Portopulmonary hypertension with</w:t>
                            </w:r>
                            <w:r w:rsidRPr="004B7EE6">
                              <w:rPr>
                                <w:rFonts w:ascii="Lato" w:hAnsi="Lato" w:cs="Arial"/>
                                <w:sz w:val="18"/>
                                <w:szCs w:val="18"/>
                              </w:rPr>
                              <w:tab/>
                              <w:t>intrapulmonary shunting</w:t>
                            </w:r>
                          </w:p>
                          <w:p w14:paraId="2E05AA8A"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Esophageal varices or the history of</w:t>
                            </w:r>
                          </w:p>
                          <w:p w14:paraId="2A6C469A"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Increased intracranial pressure</w:t>
                            </w:r>
                          </w:p>
                          <w:p w14:paraId="16DD4CF4" w14:textId="77777777" w:rsidR="00884B08" w:rsidRPr="004B7EE6" w:rsidRDefault="00884B08" w:rsidP="00884B08">
                            <w:pPr>
                              <w:tabs>
                                <w:tab w:val="left" w:pos="270"/>
                                <w:tab w:val="left" w:pos="547"/>
                              </w:tabs>
                              <w:spacing w:line="196" w:lineRule="exact"/>
                              <w:ind w:left="270" w:hanging="270"/>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Epilepsy with uncontrolled prolonged convulsive seizures lasting greater than five minutes without cessation after abortive seizure medication treatment</w:t>
                            </w:r>
                          </w:p>
                          <w:p w14:paraId="42DDD94C"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Transient Ischemic Attacks (TIAs) if</w:t>
                            </w:r>
                            <w:r w:rsidRPr="004B7EE6">
                              <w:rPr>
                                <w:rFonts w:ascii="Lato" w:hAnsi="Lato" w:cs="Arial"/>
                                <w:sz w:val="18"/>
                                <w:szCs w:val="18"/>
                              </w:rPr>
                              <w:tab/>
                              <w:t>frequent or crescendo</w:t>
                            </w:r>
                          </w:p>
                          <w:p w14:paraId="53E61C57"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Coughing blood</w:t>
                            </w:r>
                          </w:p>
                          <w:p w14:paraId="3DDA0661"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Infectious tuberculosis</w:t>
                            </w:r>
                          </w:p>
                          <w:p w14:paraId="703389BB"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Infectious diseases of high mortality</w:t>
                            </w:r>
                          </w:p>
                          <w:p w14:paraId="0437CA9E"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Previous air travel intolerance</w:t>
                            </w:r>
                          </w:p>
                          <w:p w14:paraId="6B64B04A" w14:textId="77777777" w:rsidR="00884B08" w:rsidRPr="004B7EE6" w:rsidRDefault="00884B08" w:rsidP="00884B08">
                            <w:pPr>
                              <w:tabs>
                                <w:tab w:val="left" w:pos="270"/>
                                <w:tab w:val="left" w:pos="547"/>
                              </w:tabs>
                              <w:spacing w:line="196" w:lineRule="exact"/>
                              <w:rPr>
                                <w:rFonts w:ascii="Lato" w:hAnsi="Lato"/>
                                <w:sz w:val="18"/>
                                <w:szCs w:val="18"/>
                              </w:rPr>
                            </w:pPr>
                            <w:r w:rsidRPr="004B7EE6">
                              <w:rPr>
                                <w:rFonts w:ascii="Lato" w:hAnsi="Lato" w:cs="Arial"/>
                                <w:sz w:val="18"/>
                                <w:szCs w:val="18"/>
                              </w:rPr>
                              <w:t>•</w:t>
                            </w:r>
                            <w:r w:rsidRPr="004B7EE6">
                              <w:rPr>
                                <w:rFonts w:ascii="Lato" w:hAnsi="Lato" w:cs="Arial"/>
                                <w:sz w:val="18"/>
                                <w:szCs w:val="18"/>
                              </w:rPr>
                              <w:tab/>
                              <w:t>Secondary conditions worsened by</w:t>
                            </w:r>
                            <w:r w:rsidRPr="004B7EE6">
                              <w:rPr>
                                <w:rFonts w:ascii="Lato" w:hAnsi="Lato" w:cs="Arial"/>
                                <w:sz w:val="18"/>
                                <w:szCs w:val="18"/>
                              </w:rPr>
                              <w:br/>
                              <w:t xml:space="preserve"> </w:t>
                            </w:r>
                            <w:r w:rsidRPr="004B7EE6">
                              <w:rPr>
                                <w:rFonts w:ascii="Lato" w:hAnsi="Lato" w:cs="Arial"/>
                                <w:sz w:val="18"/>
                                <w:szCs w:val="18"/>
                              </w:rPr>
                              <w:tab/>
                              <w:t>low oxygen levels</w:t>
                            </w:r>
                          </w:p>
                          <w:p w14:paraId="10CBFD1F" w14:textId="77777777" w:rsidR="00884B08" w:rsidRPr="00D31476" w:rsidRDefault="00884B08" w:rsidP="00884B08">
                            <w:pPr>
                              <w:pStyle w:val="ListParagraph"/>
                              <w:tabs>
                                <w:tab w:val="left" w:pos="270"/>
                              </w:tabs>
                              <w:spacing w:after="0" w:line="194" w:lineRule="exact"/>
                              <w:rPr>
                                <w:rFonts w:ascii="Futura Std Book" w:hAnsi="Futura Std Book"/>
                                <w:sz w:val="18"/>
                                <w:szCs w:val="18"/>
                              </w:rPr>
                            </w:pPr>
                          </w:p>
                          <w:p w14:paraId="7CBA5A03" w14:textId="77777777" w:rsidR="00884B08" w:rsidRDefault="00884B08" w:rsidP="00884B08">
                            <w:pPr>
                              <w:pStyle w:val="ListParagraph"/>
                              <w:tabs>
                                <w:tab w:val="left" w:pos="270"/>
                              </w:tabs>
                              <w:spacing w:after="0" w:line="194" w:lineRule="exact"/>
                              <w:ind w:left="0"/>
                              <w:rPr>
                                <w:rFonts w:ascii="Futura Std Book" w:hAnsi="Futura Std Book"/>
                                <w:sz w:val="18"/>
                                <w:szCs w:val="18"/>
                              </w:rPr>
                            </w:pPr>
                          </w:p>
                          <w:p w14:paraId="141C176F" w14:textId="77777777" w:rsidR="00884B08" w:rsidRPr="00D31476" w:rsidRDefault="00884B08" w:rsidP="00884B08">
                            <w:pPr>
                              <w:pStyle w:val="ListParagraph"/>
                              <w:tabs>
                                <w:tab w:val="left" w:pos="270"/>
                                <w:tab w:val="left" w:pos="540"/>
                              </w:tabs>
                              <w:spacing w:after="0" w:line="194" w:lineRule="exact"/>
                              <w:ind w:left="0"/>
                              <w:rPr>
                                <w:rFonts w:ascii="Futura Std Book" w:hAnsi="Futura Std Book"/>
                                <w:sz w:val="18"/>
                                <w:szCs w:val="18"/>
                              </w:rPr>
                            </w:pPr>
                          </w:p>
                          <w:p w14:paraId="14BBB7FF" w14:textId="77777777" w:rsidR="00884B08" w:rsidRPr="00D31476" w:rsidRDefault="00884B08" w:rsidP="00884B08">
                            <w:pPr>
                              <w:pStyle w:val="ListParagraph"/>
                              <w:tabs>
                                <w:tab w:val="left" w:pos="270"/>
                                <w:tab w:val="left" w:pos="540"/>
                              </w:tabs>
                              <w:spacing w:after="0" w:line="194" w:lineRule="exact"/>
                              <w:ind w:left="900"/>
                              <w:rPr>
                                <w:rFonts w:ascii="Futura Std Book" w:hAnsi="Futura Std Book"/>
                                <w:sz w:val="18"/>
                                <w:szCs w:val="18"/>
                              </w:rPr>
                            </w:pPr>
                          </w:p>
                          <w:p w14:paraId="008E6DBC" w14:textId="77777777" w:rsidR="00884B08" w:rsidRPr="005146BE" w:rsidRDefault="00884B08" w:rsidP="00884B08">
                            <w:pPr>
                              <w:tabs>
                                <w:tab w:val="left" w:pos="270"/>
                              </w:tabs>
                              <w:spacing w:line="194" w:lineRule="exact"/>
                              <w:rPr>
                                <w:rFonts w:ascii="Futura Std Book" w:hAnsi="Futura Std Book"/>
                                <w:sz w:val="18"/>
                                <w:szCs w:val="18"/>
                              </w:rPr>
                            </w:pPr>
                          </w:p>
                          <w:p w14:paraId="73146C55" w14:textId="77777777" w:rsidR="00884B08" w:rsidRDefault="00884B08" w:rsidP="00884B08"/>
                        </w:txbxContent>
                      </wps:txbx>
                      <wps:bodyPr rot="0" spcFirstLastPara="0" vertOverflow="overflow" horzOverflow="overflow" vert="horz" wrap="square" lIns="91440" tIns="128016"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F03D5" id="Text Box 7" o:spid="_x0000_s1032" type="#_x0000_t202" style="position:absolute;margin-left:329pt;margin-top:193.5pt;width:176.4pt;height:40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" filled="f" stroked="f">
                <v:textbox inset=",10.08pt,0,0">
                  <w:txbxContent>
                    <w:p w14:paraId="06214E93" w14:textId="77777777" w:rsidR="00884B08" w:rsidRPr="004B7EE6" w:rsidRDefault="00884B08" w:rsidP="00884B08">
                      <w:pPr>
                        <w:spacing w:after="80" w:line="200" w:lineRule="exact"/>
                        <w:rPr>
                          <w:rFonts w:ascii="Lato" w:hAnsi="Lato" w:cs="Arial"/>
                          <w:b/>
                          <w:color w:val="006BB6"/>
                          <w:sz w:val="21"/>
                          <w:szCs w:val="21"/>
                        </w:rPr>
                      </w:pPr>
                      <w:r w:rsidRPr="004B7EE6">
                        <w:rPr>
                          <w:rFonts w:ascii="Lato" w:hAnsi="Lato" w:cs="Arial"/>
                          <w:b/>
                          <w:color w:val="006BB6"/>
                          <w:sz w:val="21"/>
                          <w:szCs w:val="21"/>
                        </w:rPr>
                        <w:t>Discouraged from Air Travel</w:t>
                      </w:r>
                    </w:p>
                    <w:p w14:paraId="46D006EA" w14:textId="77777777" w:rsidR="00884B08" w:rsidRPr="004B7EE6" w:rsidRDefault="00884B08" w:rsidP="00884B08">
                      <w:pPr>
                        <w:tabs>
                          <w:tab w:val="left" w:pos="270"/>
                        </w:tabs>
                        <w:spacing w:after="60" w:line="220" w:lineRule="exact"/>
                        <w:rPr>
                          <w:rFonts w:ascii="Lato" w:hAnsi="Lato" w:cs="Arial"/>
                          <w:b/>
                          <w:sz w:val="18"/>
                          <w:szCs w:val="18"/>
                        </w:rPr>
                      </w:pPr>
                      <w:r w:rsidRPr="004B7EE6">
                        <w:rPr>
                          <w:rFonts w:ascii="Lato" w:hAnsi="Lato" w:cs="Arial"/>
                          <w:b/>
                          <w:sz w:val="18"/>
                          <w:szCs w:val="18"/>
                        </w:rPr>
                        <w:t xml:space="preserve">Individuals with the following conditions are at risk of a medical event in the air or 48 hours after </w:t>
                      </w:r>
                      <w:r w:rsidRPr="004B7EE6">
                        <w:rPr>
                          <w:rFonts w:ascii="Lato" w:hAnsi="Lato" w:cs="Arial"/>
                          <w:b/>
                          <w:sz w:val="18"/>
                          <w:szCs w:val="18"/>
                        </w:rPr>
                        <w:br/>
                        <w:t>their flight:</w:t>
                      </w:r>
                    </w:p>
                    <w:p w14:paraId="35A60A9D"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Oxygen requirements 4L/min or</w:t>
                      </w:r>
                      <w:r w:rsidRPr="004B7EE6">
                        <w:rPr>
                          <w:rFonts w:ascii="Lato" w:hAnsi="Lato" w:cs="Arial"/>
                          <w:sz w:val="18"/>
                          <w:szCs w:val="18"/>
                        </w:rPr>
                        <w:br/>
                        <w:t xml:space="preserve"> </w:t>
                      </w:r>
                      <w:r w:rsidRPr="004B7EE6">
                        <w:rPr>
                          <w:rFonts w:ascii="Lato" w:hAnsi="Lato" w:cs="Arial"/>
                          <w:sz w:val="18"/>
                          <w:szCs w:val="18"/>
                        </w:rPr>
                        <w:tab/>
                        <w:t>greater at sea level</w:t>
                      </w:r>
                    </w:p>
                    <w:p w14:paraId="3DF1E714"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Vital lung capacity less than 1 L</w:t>
                      </w:r>
                    </w:p>
                    <w:p w14:paraId="043AAD08"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FEV1 &lt;50% predicted</w:t>
                      </w:r>
                    </w:p>
                    <w:p w14:paraId="5A0CB950"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NYHA IV</w:t>
                      </w:r>
                    </w:p>
                    <w:p w14:paraId="352E0EC0"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ab/>
                        <w:t>– Heart failure</w:t>
                      </w:r>
                    </w:p>
                    <w:p w14:paraId="42F8A9AD"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ab/>
                        <w:t>– Pulmonary hypertension</w:t>
                      </w:r>
                    </w:p>
                    <w:p w14:paraId="58922817" w14:textId="77777777" w:rsidR="00884B08" w:rsidRPr="004B7EE6" w:rsidRDefault="00884B08" w:rsidP="00884B08">
                      <w:pPr>
                        <w:tabs>
                          <w:tab w:val="left" w:pos="270"/>
                        </w:tabs>
                        <w:spacing w:line="196" w:lineRule="exact"/>
                        <w:rPr>
                          <w:rFonts w:ascii="Lato" w:hAnsi="Lato" w:cs="Arial"/>
                          <w:sz w:val="18"/>
                          <w:szCs w:val="18"/>
                        </w:rPr>
                      </w:pPr>
                      <w:r w:rsidRPr="004B7EE6">
                        <w:rPr>
                          <w:rFonts w:ascii="Lato" w:hAnsi="Lato" w:cs="Arial"/>
                          <w:sz w:val="18"/>
                          <w:szCs w:val="18"/>
                        </w:rPr>
                        <w:tab/>
                        <w:t>– Cyanotic congenital heart disease</w:t>
                      </w:r>
                    </w:p>
                    <w:p w14:paraId="7A18D6D0"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Angina (chest pain) Class IV</w:t>
                      </w:r>
                    </w:p>
                    <w:p w14:paraId="25F5EF50"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Valvular disease Class IV</w:t>
                      </w:r>
                    </w:p>
                    <w:p w14:paraId="66EA8C61" w14:textId="77777777" w:rsidR="00884B08" w:rsidRPr="004B7EE6" w:rsidRDefault="00884B08" w:rsidP="00884B08">
                      <w:pPr>
                        <w:tabs>
                          <w:tab w:val="left" w:pos="270"/>
                        </w:tabs>
                        <w:spacing w:line="196" w:lineRule="exact"/>
                        <w:ind w:left="270" w:hanging="270"/>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High-grade premature ventricular contractions</w:t>
                      </w:r>
                    </w:p>
                    <w:p w14:paraId="4F18478B"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Unstable arrhythmias</w:t>
                      </w:r>
                    </w:p>
                    <w:p w14:paraId="717D8552"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Uncontrolled hypertension</w:t>
                      </w:r>
                    </w:p>
                    <w:p w14:paraId="77709538"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Portal hypertension</w:t>
                      </w:r>
                    </w:p>
                    <w:p w14:paraId="35197E0E"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Portopulmonary hypertension with</w:t>
                      </w:r>
                      <w:r w:rsidRPr="004B7EE6">
                        <w:rPr>
                          <w:rFonts w:ascii="Lato" w:hAnsi="Lato" w:cs="Arial"/>
                          <w:sz w:val="18"/>
                          <w:szCs w:val="18"/>
                        </w:rPr>
                        <w:tab/>
                        <w:t>intrapulmonary shunting</w:t>
                      </w:r>
                    </w:p>
                    <w:p w14:paraId="2E05AA8A"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Esophageal varices or the history of</w:t>
                      </w:r>
                    </w:p>
                    <w:p w14:paraId="2A6C469A"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Increased intracranial pressure</w:t>
                      </w:r>
                    </w:p>
                    <w:p w14:paraId="16DD4CF4" w14:textId="77777777" w:rsidR="00884B08" w:rsidRPr="004B7EE6" w:rsidRDefault="00884B08" w:rsidP="00884B08">
                      <w:pPr>
                        <w:tabs>
                          <w:tab w:val="left" w:pos="270"/>
                          <w:tab w:val="left" w:pos="547"/>
                        </w:tabs>
                        <w:spacing w:line="196" w:lineRule="exact"/>
                        <w:ind w:left="270" w:hanging="270"/>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Epilepsy with uncontrolled prolonged convulsive seizures lasting greater than five minutes without cessation after abortive seizure medication treatment</w:t>
                      </w:r>
                    </w:p>
                    <w:p w14:paraId="42DDD94C"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Transient Ischemic Attacks (TIAs) if</w:t>
                      </w:r>
                      <w:r w:rsidRPr="004B7EE6">
                        <w:rPr>
                          <w:rFonts w:ascii="Lato" w:hAnsi="Lato" w:cs="Arial"/>
                          <w:sz w:val="18"/>
                          <w:szCs w:val="18"/>
                        </w:rPr>
                        <w:tab/>
                        <w:t>frequent or crescendo</w:t>
                      </w:r>
                    </w:p>
                    <w:p w14:paraId="53E61C57"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Coughing blood</w:t>
                      </w:r>
                    </w:p>
                    <w:p w14:paraId="3DDA0661"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Infectious tuberculosis</w:t>
                      </w:r>
                    </w:p>
                    <w:p w14:paraId="703389BB"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Infectious diseases of high mortality</w:t>
                      </w:r>
                    </w:p>
                    <w:p w14:paraId="0437CA9E" w14:textId="77777777" w:rsidR="00884B08" w:rsidRPr="004B7EE6" w:rsidRDefault="00884B08" w:rsidP="00884B08">
                      <w:pPr>
                        <w:tabs>
                          <w:tab w:val="left" w:pos="270"/>
                          <w:tab w:val="left" w:pos="547"/>
                        </w:tabs>
                        <w:spacing w:line="196"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Previous air travel intolerance</w:t>
                      </w:r>
                    </w:p>
                    <w:p w14:paraId="6B64B04A" w14:textId="77777777" w:rsidR="00884B08" w:rsidRPr="004B7EE6" w:rsidRDefault="00884B08" w:rsidP="00884B08">
                      <w:pPr>
                        <w:tabs>
                          <w:tab w:val="left" w:pos="270"/>
                          <w:tab w:val="left" w:pos="547"/>
                        </w:tabs>
                        <w:spacing w:line="196" w:lineRule="exact"/>
                        <w:rPr>
                          <w:rFonts w:ascii="Lato" w:hAnsi="Lato"/>
                          <w:sz w:val="18"/>
                          <w:szCs w:val="18"/>
                        </w:rPr>
                      </w:pPr>
                      <w:r w:rsidRPr="004B7EE6">
                        <w:rPr>
                          <w:rFonts w:ascii="Lato" w:hAnsi="Lato" w:cs="Arial"/>
                          <w:sz w:val="18"/>
                          <w:szCs w:val="18"/>
                        </w:rPr>
                        <w:t>•</w:t>
                      </w:r>
                      <w:r w:rsidRPr="004B7EE6">
                        <w:rPr>
                          <w:rFonts w:ascii="Lato" w:hAnsi="Lato" w:cs="Arial"/>
                          <w:sz w:val="18"/>
                          <w:szCs w:val="18"/>
                        </w:rPr>
                        <w:tab/>
                        <w:t>Secondary conditions worsened by</w:t>
                      </w:r>
                      <w:r w:rsidRPr="004B7EE6">
                        <w:rPr>
                          <w:rFonts w:ascii="Lato" w:hAnsi="Lato" w:cs="Arial"/>
                          <w:sz w:val="18"/>
                          <w:szCs w:val="18"/>
                        </w:rPr>
                        <w:br/>
                        <w:t xml:space="preserve"> </w:t>
                      </w:r>
                      <w:r w:rsidRPr="004B7EE6">
                        <w:rPr>
                          <w:rFonts w:ascii="Lato" w:hAnsi="Lato" w:cs="Arial"/>
                          <w:sz w:val="18"/>
                          <w:szCs w:val="18"/>
                        </w:rPr>
                        <w:tab/>
                        <w:t>low oxygen levels</w:t>
                      </w:r>
                    </w:p>
                    <w:p w14:paraId="10CBFD1F" w14:textId="77777777" w:rsidR="00884B08" w:rsidRPr="00D31476" w:rsidRDefault="00884B08" w:rsidP="00884B08">
                      <w:pPr>
                        <w:pStyle w:val="ListParagraph"/>
                        <w:tabs>
                          <w:tab w:val="left" w:pos="270"/>
                        </w:tabs>
                        <w:spacing w:after="0" w:line="194" w:lineRule="exact"/>
                        <w:rPr>
                          <w:rFonts w:ascii="Futura Std Book" w:hAnsi="Futura Std Book"/>
                          <w:sz w:val="18"/>
                          <w:szCs w:val="18"/>
                        </w:rPr>
                      </w:pPr>
                    </w:p>
                    <w:p w14:paraId="7CBA5A03" w14:textId="77777777" w:rsidR="00884B08" w:rsidRDefault="00884B08" w:rsidP="00884B08">
                      <w:pPr>
                        <w:pStyle w:val="ListParagraph"/>
                        <w:tabs>
                          <w:tab w:val="left" w:pos="270"/>
                        </w:tabs>
                        <w:spacing w:after="0" w:line="194" w:lineRule="exact"/>
                        <w:ind w:left="0"/>
                        <w:rPr>
                          <w:rFonts w:ascii="Futura Std Book" w:hAnsi="Futura Std Book"/>
                          <w:sz w:val="18"/>
                          <w:szCs w:val="18"/>
                        </w:rPr>
                      </w:pPr>
                    </w:p>
                    <w:p w14:paraId="141C176F" w14:textId="77777777" w:rsidR="00884B08" w:rsidRPr="00D31476" w:rsidRDefault="00884B08" w:rsidP="00884B08">
                      <w:pPr>
                        <w:pStyle w:val="ListParagraph"/>
                        <w:tabs>
                          <w:tab w:val="left" w:pos="270"/>
                          <w:tab w:val="left" w:pos="540"/>
                        </w:tabs>
                        <w:spacing w:after="0" w:line="194" w:lineRule="exact"/>
                        <w:ind w:left="0"/>
                        <w:rPr>
                          <w:rFonts w:ascii="Futura Std Book" w:hAnsi="Futura Std Book"/>
                          <w:sz w:val="18"/>
                          <w:szCs w:val="18"/>
                        </w:rPr>
                      </w:pPr>
                    </w:p>
                    <w:p w14:paraId="14BBB7FF" w14:textId="77777777" w:rsidR="00884B08" w:rsidRPr="00D31476" w:rsidRDefault="00884B08" w:rsidP="00884B08">
                      <w:pPr>
                        <w:pStyle w:val="ListParagraph"/>
                        <w:tabs>
                          <w:tab w:val="left" w:pos="270"/>
                          <w:tab w:val="left" w:pos="540"/>
                        </w:tabs>
                        <w:spacing w:after="0" w:line="194" w:lineRule="exact"/>
                        <w:ind w:left="900"/>
                        <w:rPr>
                          <w:rFonts w:ascii="Futura Std Book" w:hAnsi="Futura Std Book"/>
                          <w:sz w:val="18"/>
                          <w:szCs w:val="18"/>
                        </w:rPr>
                      </w:pPr>
                    </w:p>
                    <w:p w14:paraId="008E6DBC" w14:textId="77777777" w:rsidR="00884B08" w:rsidRPr="005146BE" w:rsidRDefault="00884B08" w:rsidP="00884B08">
                      <w:pPr>
                        <w:tabs>
                          <w:tab w:val="left" w:pos="270"/>
                        </w:tabs>
                        <w:spacing w:line="194" w:lineRule="exact"/>
                        <w:rPr>
                          <w:rFonts w:ascii="Futura Std Book" w:hAnsi="Futura Std Book"/>
                          <w:sz w:val="18"/>
                          <w:szCs w:val="18"/>
                        </w:rPr>
                      </w:pPr>
                    </w:p>
                    <w:p w14:paraId="73146C55" w14:textId="77777777" w:rsidR="00884B08" w:rsidRDefault="00884B08" w:rsidP="00884B08"/>
                  </w:txbxContent>
                </v:textbox>
                <w10:wrap type="square"/>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5FA0603B" wp14:editId="52467B3F">
                <wp:simplePos x="0" y="0"/>
                <wp:positionH relativeFrom="column">
                  <wp:posOffset>-444500</wp:posOffset>
                </wp:positionH>
                <wp:positionV relativeFrom="paragraph">
                  <wp:posOffset>2498090</wp:posOffset>
                </wp:positionV>
                <wp:extent cx="2286000" cy="5267960"/>
                <wp:effectExtent l="0" t="0" r="0" b="15240"/>
                <wp:wrapSquare wrapText="bothSides"/>
                <wp:docPr id="5" name="Text Box 5"/>
                <wp:cNvGraphicFramePr/>
                <a:graphic xmlns:a="http://schemas.openxmlformats.org/drawingml/2006/main">
                  <a:graphicData uri="http://schemas.microsoft.com/office/word/2010/wordprocessingShape">
                    <wps:wsp>
                      <wps:cNvSpPr txBox="1"/>
                      <wps:spPr>
                        <a:xfrm>
                          <a:off x="0" y="0"/>
                          <a:ext cx="2286000" cy="52679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543A20" w14:textId="77777777" w:rsidR="00884B08" w:rsidRPr="004B7EE6" w:rsidRDefault="00884B08" w:rsidP="00884B08">
                            <w:pPr>
                              <w:spacing w:after="80" w:line="200" w:lineRule="exact"/>
                              <w:rPr>
                                <w:rFonts w:ascii="Lato" w:hAnsi="Lato" w:cs="Arial"/>
                                <w:b/>
                                <w:color w:val="006BB6"/>
                                <w:sz w:val="21"/>
                                <w:szCs w:val="21"/>
                              </w:rPr>
                            </w:pPr>
                            <w:r w:rsidRPr="004B7EE6">
                              <w:rPr>
                                <w:rFonts w:ascii="Lato" w:hAnsi="Lato" w:cs="Arial"/>
                                <w:b/>
                                <w:color w:val="006BB6"/>
                                <w:sz w:val="21"/>
                                <w:szCs w:val="21"/>
                              </w:rPr>
                              <w:t>Anticipatory Guidance/Careful Consideration</w:t>
                            </w:r>
                          </w:p>
                          <w:p w14:paraId="7B469CDC" w14:textId="77777777" w:rsidR="00884B08" w:rsidRPr="004B7EE6" w:rsidRDefault="00884B08" w:rsidP="00884B08">
                            <w:pPr>
                              <w:spacing w:after="60" w:line="220" w:lineRule="exact"/>
                              <w:rPr>
                                <w:rFonts w:ascii="Lato" w:hAnsi="Lato" w:cs="Arial"/>
                                <w:b/>
                                <w:sz w:val="18"/>
                                <w:szCs w:val="18"/>
                              </w:rPr>
                            </w:pPr>
                            <w:r w:rsidRPr="004B7EE6">
                              <w:rPr>
                                <w:rFonts w:ascii="Lato" w:hAnsi="Lato" w:cs="Arial"/>
                                <w:b/>
                                <w:sz w:val="18"/>
                                <w:szCs w:val="18"/>
                              </w:rPr>
                              <w:t>Precautionary oxygen is recommended for:</w:t>
                            </w:r>
                          </w:p>
                          <w:p w14:paraId="5EFCAFD0"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NYHA III</w:t>
                            </w:r>
                          </w:p>
                          <w:p w14:paraId="1EF19D33" w14:textId="77777777" w:rsidR="00884B08" w:rsidRPr="004B7EE6" w:rsidRDefault="00884B08" w:rsidP="00884B08">
                            <w:pPr>
                              <w:pStyle w:val="ListParagraph"/>
                              <w:numPr>
                                <w:ilvl w:val="0"/>
                                <w:numId w:val="2"/>
                              </w:numPr>
                              <w:tabs>
                                <w:tab w:val="left" w:pos="270"/>
                                <w:tab w:val="left" w:pos="450"/>
                              </w:tabs>
                              <w:spacing w:after="0" w:line="194" w:lineRule="exact"/>
                              <w:ind w:hanging="720"/>
                              <w:rPr>
                                <w:rFonts w:ascii="Lato" w:hAnsi="Lato" w:cs="Arial"/>
                                <w:sz w:val="18"/>
                                <w:szCs w:val="18"/>
                              </w:rPr>
                            </w:pPr>
                            <w:r w:rsidRPr="004B7EE6">
                              <w:rPr>
                                <w:rFonts w:ascii="Lato" w:hAnsi="Lato" w:cs="Arial"/>
                                <w:sz w:val="18"/>
                                <w:szCs w:val="18"/>
                              </w:rPr>
                              <w:t>Heart failure</w:t>
                            </w:r>
                          </w:p>
                          <w:p w14:paraId="362870D0" w14:textId="77777777" w:rsidR="00884B08" w:rsidRPr="004B7EE6" w:rsidRDefault="00884B08" w:rsidP="00884B08">
                            <w:pPr>
                              <w:pStyle w:val="ListParagraph"/>
                              <w:numPr>
                                <w:ilvl w:val="0"/>
                                <w:numId w:val="2"/>
                              </w:numPr>
                              <w:tabs>
                                <w:tab w:val="left" w:pos="270"/>
                                <w:tab w:val="left" w:pos="450"/>
                              </w:tabs>
                              <w:spacing w:after="0" w:line="194" w:lineRule="exact"/>
                              <w:ind w:hanging="720"/>
                              <w:rPr>
                                <w:rFonts w:ascii="Lato" w:hAnsi="Lato" w:cs="Arial"/>
                                <w:sz w:val="18"/>
                                <w:szCs w:val="18"/>
                              </w:rPr>
                            </w:pPr>
                            <w:r w:rsidRPr="004B7EE6">
                              <w:rPr>
                                <w:rFonts w:ascii="Lato" w:hAnsi="Lato" w:cs="Arial"/>
                                <w:sz w:val="18"/>
                                <w:szCs w:val="18"/>
                              </w:rPr>
                              <w:t>Pulmonary Hypertension</w:t>
                            </w:r>
                          </w:p>
                          <w:p w14:paraId="487CB9BF"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Angina/chest pain Class III</w:t>
                            </w:r>
                          </w:p>
                          <w:p w14:paraId="73EEBA96"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Cyanotic congenital heart disease</w:t>
                            </w:r>
                            <w:r w:rsidRPr="004B7EE6">
                              <w:rPr>
                                <w:rFonts w:ascii="Lato" w:hAnsi="Lato" w:cs="Arial"/>
                                <w:sz w:val="18"/>
                                <w:szCs w:val="18"/>
                              </w:rPr>
                              <w:tab/>
                              <w:t>NYHA I, II &amp; III</w:t>
                            </w:r>
                          </w:p>
                          <w:p w14:paraId="28790368"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Oxygen dependence at sea level</w:t>
                            </w:r>
                          </w:p>
                          <w:p w14:paraId="45846A72" w14:textId="77777777" w:rsidR="00884B08" w:rsidRPr="004B7EE6" w:rsidRDefault="00884B08" w:rsidP="00884B08">
                            <w:pPr>
                              <w:tabs>
                                <w:tab w:val="left" w:pos="270"/>
                              </w:tabs>
                              <w:spacing w:line="194" w:lineRule="exact"/>
                              <w:ind w:left="270" w:hanging="270"/>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Cystic fibrosis with SpO2 falls below 90 percent at sea level</w:t>
                            </w:r>
                          </w:p>
                          <w:p w14:paraId="03F48410"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Long-term oxygen requirements in</w:t>
                            </w:r>
                            <w:r w:rsidRPr="004B7EE6">
                              <w:rPr>
                                <w:rFonts w:ascii="Lato" w:hAnsi="Lato" w:cs="Arial"/>
                                <w:sz w:val="18"/>
                                <w:szCs w:val="18"/>
                              </w:rPr>
                              <w:br/>
                              <w:t xml:space="preserve"> </w:t>
                            </w:r>
                            <w:r w:rsidRPr="004B7EE6">
                              <w:rPr>
                                <w:rFonts w:ascii="Lato" w:hAnsi="Lato" w:cs="Arial"/>
                                <w:sz w:val="18"/>
                                <w:szCs w:val="18"/>
                              </w:rPr>
                              <w:tab/>
                              <w:t>the past six months</w:t>
                            </w:r>
                          </w:p>
                          <w:p w14:paraId="567B1BD3"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Muscular dystrophy</w:t>
                            </w:r>
                          </w:p>
                          <w:p w14:paraId="4BE74877" w14:textId="77777777" w:rsidR="00884B08" w:rsidRPr="004B7EE6" w:rsidRDefault="00884B08" w:rsidP="00884B08">
                            <w:pPr>
                              <w:tabs>
                                <w:tab w:val="left" w:pos="270"/>
                              </w:tabs>
                              <w:spacing w:after="120"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Kyphoscoliosis</w:t>
                            </w:r>
                          </w:p>
                          <w:p w14:paraId="02D3DCC5" w14:textId="77777777" w:rsidR="00884B08" w:rsidRPr="004B7EE6" w:rsidRDefault="00884B08" w:rsidP="00884B08">
                            <w:pPr>
                              <w:tabs>
                                <w:tab w:val="left" w:pos="270"/>
                              </w:tabs>
                              <w:spacing w:after="60" w:line="190" w:lineRule="exact"/>
                              <w:rPr>
                                <w:rFonts w:ascii="Lato" w:hAnsi="Lato" w:cs="Arial"/>
                                <w:b/>
                                <w:sz w:val="18"/>
                                <w:szCs w:val="18"/>
                              </w:rPr>
                            </w:pPr>
                            <w:r w:rsidRPr="004B7EE6">
                              <w:rPr>
                                <w:rFonts w:ascii="Lato" w:hAnsi="Lato" w:cs="Arial"/>
                                <w:b/>
                                <w:sz w:val="18"/>
                                <w:szCs w:val="18"/>
                              </w:rPr>
                              <w:t>Other Conditions at Risk:</w:t>
                            </w:r>
                          </w:p>
                          <w:p w14:paraId="14C91563"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Chronic liver disease</w:t>
                            </w:r>
                          </w:p>
                          <w:p w14:paraId="014623B4"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Heptopulmonary syndrome</w:t>
                            </w:r>
                          </w:p>
                          <w:p w14:paraId="7AD4655D"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End stage liver disease</w:t>
                            </w:r>
                          </w:p>
                          <w:p w14:paraId="41418ABC"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Chronic hepatitis</w:t>
                            </w:r>
                          </w:p>
                          <w:p w14:paraId="0A742D89"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Lymphangioleiomyomatosis</w:t>
                            </w:r>
                          </w:p>
                          <w:p w14:paraId="26038F14"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Hematology thromboembolic</w:t>
                            </w:r>
                            <w:r w:rsidRPr="004B7EE6">
                              <w:rPr>
                                <w:rFonts w:ascii="Lato" w:hAnsi="Lato" w:cs="Arial"/>
                                <w:sz w:val="18"/>
                                <w:szCs w:val="18"/>
                              </w:rPr>
                              <w:br/>
                              <w:t xml:space="preserve"> </w:t>
                            </w:r>
                            <w:r w:rsidRPr="004B7EE6">
                              <w:rPr>
                                <w:rFonts w:ascii="Lato" w:hAnsi="Lato" w:cs="Arial"/>
                                <w:sz w:val="18"/>
                                <w:szCs w:val="18"/>
                              </w:rPr>
                              <w:tab/>
                              <w:t>disease (blood clots)</w:t>
                            </w:r>
                          </w:p>
                          <w:p w14:paraId="7194AF7B"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Neoplasm</w:t>
                            </w:r>
                          </w:p>
                          <w:p w14:paraId="701CEAE1"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Obesity</w:t>
                            </w:r>
                          </w:p>
                          <w:p w14:paraId="206BBAD8"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Chronic venous insufficiency</w:t>
                            </w:r>
                          </w:p>
                          <w:p w14:paraId="5FEBA2BE"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Chronic heart disease</w:t>
                            </w:r>
                          </w:p>
                          <w:p w14:paraId="6DCF4EA7" w14:textId="77777777" w:rsidR="00884B08" w:rsidRPr="004B7EE6" w:rsidRDefault="00884B08" w:rsidP="00884B08">
                            <w:pPr>
                              <w:tabs>
                                <w:tab w:val="left" w:pos="270"/>
                              </w:tabs>
                              <w:spacing w:line="194" w:lineRule="exact"/>
                              <w:contextualSpacing/>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Sickle cell disease</w:t>
                            </w:r>
                          </w:p>
                          <w:p w14:paraId="450951A2" w14:textId="77777777" w:rsidR="00884B08" w:rsidRPr="004B7EE6" w:rsidRDefault="00884B08" w:rsidP="00884B08">
                            <w:pPr>
                              <w:tabs>
                                <w:tab w:val="left" w:pos="270"/>
                              </w:tabs>
                              <w:spacing w:line="194" w:lineRule="exact"/>
                              <w:contextualSpacing/>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Epilepsy</w:t>
                            </w:r>
                          </w:p>
                          <w:p w14:paraId="0D658487" w14:textId="0C311224" w:rsidR="00222AB8" w:rsidRDefault="002F4A8A" w:rsidP="002F4A8A">
                            <w:pPr>
                              <w:tabs>
                                <w:tab w:val="left" w:pos="270"/>
                              </w:tabs>
                              <w:spacing w:line="194" w:lineRule="exact"/>
                              <w:rPr>
                                <w:rFonts w:ascii="Lato" w:hAnsi="Lato" w:cs="Arial"/>
                                <w:sz w:val="18"/>
                                <w:szCs w:val="18"/>
                              </w:rPr>
                            </w:pPr>
                            <w:r w:rsidRPr="002F4A8A">
                              <w:rPr>
                                <w:rFonts w:ascii="Lato" w:hAnsi="Lato" w:cs="Arial"/>
                                <w:sz w:val="18"/>
                                <w:szCs w:val="18"/>
                              </w:rPr>
                              <w:t>•</w:t>
                            </w:r>
                            <w:r>
                              <w:rPr>
                                <w:rFonts w:ascii="Lato" w:hAnsi="Lato" w:cs="Arial"/>
                                <w:sz w:val="18"/>
                                <w:szCs w:val="18"/>
                              </w:rPr>
                              <w:t xml:space="preserve">   </w:t>
                            </w:r>
                            <w:bookmarkStart w:id="2" w:name="_GoBack"/>
                            <w:bookmarkEnd w:id="2"/>
                            <w:r w:rsidR="00884B08" w:rsidRPr="002F4A8A">
                              <w:rPr>
                                <w:rFonts w:ascii="Lato" w:hAnsi="Lato" w:cs="Arial"/>
                                <w:sz w:val="18"/>
                                <w:szCs w:val="18"/>
                              </w:rPr>
                              <w:t>Home-skilled nursing services</w:t>
                            </w:r>
                          </w:p>
                          <w:p w14:paraId="118D7C29" w14:textId="49F4D946" w:rsidR="00884B08" w:rsidRPr="002F4A8A" w:rsidRDefault="00222AB8" w:rsidP="002F4A8A">
                            <w:pPr>
                              <w:tabs>
                                <w:tab w:val="left" w:pos="270"/>
                              </w:tabs>
                              <w:spacing w:line="194" w:lineRule="exact"/>
                              <w:rPr>
                                <w:rFonts w:ascii="Lato" w:hAnsi="Lato" w:cs="Arial"/>
                                <w:sz w:val="18"/>
                                <w:szCs w:val="18"/>
                              </w:rPr>
                            </w:pPr>
                            <w:r>
                              <w:rPr>
                                <w:rFonts w:ascii="Lato" w:hAnsi="Lato" w:cs="Arial"/>
                                <w:sz w:val="18"/>
                                <w:szCs w:val="18"/>
                              </w:rPr>
                              <w:t xml:space="preserve">      </w:t>
                            </w:r>
                            <w:r w:rsidR="00884B08" w:rsidRPr="002F4A8A">
                              <w:rPr>
                                <w:rFonts w:ascii="Lato" w:hAnsi="Lato" w:cs="Arial"/>
                                <w:sz w:val="18"/>
                                <w:szCs w:val="18"/>
                              </w:rPr>
                              <w:t>required</w:t>
                            </w:r>
                          </w:p>
                          <w:p w14:paraId="7BE0EF3B" w14:textId="77777777" w:rsidR="00884B08" w:rsidRPr="004B7EE6" w:rsidRDefault="00884B08" w:rsidP="00884B08">
                            <w:pPr>
                              <w:spacing w:after="60" w:line="220" w:lineRule="exact"/>
                              <w:rPr>
                                <w:rFonts w:ascii="Lato" w:hAnsi="Lato" w:cs="Arial"/>
                                <w:b/>
                                <w:sz w:val="18"/>
                                <w:szCs w:val="18"/>
                              </w:rPr>
                            </w:pPr>
                            <w:r w:rsidRPr="004B7EE6">
                              <w:rPr>
                                <w:rFonts w:ascii="Lato" w:hAnsi="Lato" w:cs="Arial"/>
                                <w:b/>
                                <w:sz w:val="18"/>
                                <w:szCs w:val="18"/>
                              </w:rPr>
                              <w:t>Airline Specific Requirements for:</w:t>
                            </w:r>
                          </w:p>
                          <w:p w14:paraId="7F46AF6E"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 xml:space="preserve">CPAP </w:t>
                            </w:r>
                          </w:p>
                          <w:p w14:paraId="55C4F8AF"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Ventilator support</w:t>
                            </w:r>
                          </w:p>
                          <w:p w14:paraId="008536CE"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Controlled prescriptions</w:t>
                            </w:r>
                            <w:r w:rsidRPr="004B7EE6">
                              <w:rPr>
                                <w:rFonts w:ascii="Lato" w:hAnsi="Lato" w:cs="Arial"/>
                                <w:sz w:val="18"/>
                                <w:szCs w:val="18"/>
                              </w:rPr>
                              <w:br/>
                              <w:t>•</w:t>
                            </w:r>
                            <w:r w:rsidRPr="004B7EE6">
                              <w:rPr>
                                <w:rFonts w:ascii="Lato" w:hAnsi="Lato" w:cs="Arial"/>
                                <w:sz w:val="18"/>
                                <w:szCs w:val="18"/>
                              </w:rPr>
                              <w:tab/>
                              <w:t>Panic disorder</w:t>
                            </w:r>
                          </w:p>
                          <w:p w14:paraId="11943F86" w14:textId="5E52A0C6" w:rsidR="00884B08" w:rsidRPr="002F4A8A" w:rsidRDefault="002F4A8A" w:rsidP="002F4A8A">
                            <w:pPr>
                              <w:tabs>
                                <w:tab w:val="left" w:pos="270"/>
                              </w:tabs>
                              <w:spacing w:line="194" w:lineRule="exact"/>
                              <w:rPr>
                                <w:rFonts w:ascii="Lato" w:hAnsi="Lato" w:cs="Arial"/>
                                <w:sz w:val="18"/>
                                <w:szCs w:val="18"/>
                              </w:rPr>
                            </w:pPr>
                            <w:r w:rsidRPr="004B7EE6">
                              <w:rPr>
                                <w:rFonts w:ascii="Lato" w:hAnsi="Lato" w:cs="Arial"/>
                                <w:sz w:val="18"/>
                                <w:szCs w:val="18"/>
                              </w:rPr>
                              <w:t>•</w:t>
                            </w:r>
                            <w:r>
                              <w:rPr>
                                <w:rFonts w:ascii="Lato" w:hAnsi="Lato" w:cs="Arial"/>
                                <w:sz w:val="18"/>
                                <w:szCs w:val="18"/>
                              </w:rPr>
                              <w:t xml:space="preserve">   </w:t>
                            </w:r>
                            <w:r w:rsidR="00884B08" w:rsidRPr="002F4A8A">
                              <w:rPr>
                                <w:rFonts w:ascii="Lato" w:hAnsi="Lato" w:cs="Arial"/>
                                <w:sz w:val="18"/>
                                <w:szCs w:val="18"/>
                              </w:rPr>
                              <w:t>Sitting upright</w:t>
                            </w:r>
                          </w:p>
                        </w:txbxContent>
                      </wps:txbx>
                      <wps:bodyPr rot="0" spcFirstLastPara="0" vertOverflow="overflow" horzOverflow="overflow" vert="horz" wrap="square" lIns="182880" tIns="128016"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0603B" id="Text Box 5" o:spid="_x0000_s1033" type="#_x0000_t202" style="position:absolute;margin-left:-35pt;margin-top:196.7pt;width:180pt;height:41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" filled="f" stroked="f">
                <v:textbox inset="14.4pt,10.08pt,,0">
                  <w:txbxContent>
                    <w:p w14:paraId="35543A20" w14:textId="77777777" w:rsidR="00884B08" w:rsidRPr="004B7EE6" w:rsidRDefault="00884B08" w:rsidP="00884B08">
                      <w:pPr>
                        <w:spacing w:after="80" w:line="200" w:lineRule="exact"/>
                        <w:rPr>
                          <w:rFonts w:ascii="Lato" w:hAnsi="Lato" w:cs="Arial"/>
                          <w:b/>
                          <w:color w:val="006BB6"/>
                          <w:sz w:val="21"/>
                          <w:szCs w:val="21"/>
                        </w:rPr>
                      </w:pPr>
                      <w:r w:rsidRPr="004B7EE6">
                        <w:rPr>
                          <w:rFonts w:ascii="Lato" w:hAnsi="Lato" w:cs="Arial"/>
                          <w:b/>
                          <w:color w:val="006BB6"/>
                          <w:sz w:val="21"/>
                          <w:szCs w:val="21"/>
                        </w:rPr>
                        <w:t>Anticipatory Guidance/Careful Consideration</w:t>
                      </w:r>
                    </w:p>
                    <w:p w14:paraId="7B469CDC" w14:textId="77777777" w:rsidR="00884B08" w:rsidRPr="004B7EE6" w:rsidRDefault="00884B08" w:rsidP="00884B08">
                      <w:pPr>
                        <w:spacing w:after="60" w:line="220" w:lineRule="exact"/>
                        <w:rPr>
                          <w:rFonts w:ascii="Lato" w:hAnsi="Lato" w:cs="Arial"/>
                          <w:b/>
                          <w:sz w:val="18"/>
                          <w:szCs w:val="18"/>
                        </w:rPr>
                      </w:pPr>
                      <w:r w:rsidRPr="004B7EE6">
                        <w:rPr>
                          <w:rFonts w:ascii="Lato" w:hAnsi="Lato" w:cs="Arial"/>
                          <w:b/>
                          <w:sz w:val="18"/>
                          <w:szCs w:val="18"/>
                        </w:rPr>
                        <w:t>Precautionary oxygen is recommended for:</w:t>
                      </w:r>
                    </w:p>
                    <w:p w14:paraId="5EFCAFD0"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NYHA III</w:t>
                      </w:r>
                    </w:p>
                    <w:p w14:paraId="1EF19D33" w14:textId="77777777" w:rsidR="00884B08" w:rsidRPr="004B7EE6" w:rsidRDefault="00884B08" w:rsidP="00884B08">
                      <w:pPr>
                        <w:pStyle w:val="ListParagraph"/>
                        <w:numPr>
                          <w:ilvl w:val="0"/>
                          <w:numId w:val="2"/>
                        </w:numPr>
                        <w:tabs>
                          <w:tab w:val="left" w:pos="270"/>
                          <w:tab w:val="left" w:pos="450"/>
                        </w:tabs>
                        <w:spacing w:after="0" w:line="194" w:lineRule="exact"/>
                        <w:ind w:hanging="720"/>
                        <w:rPr>
                          <w:rFonts w:ascii="Lato" w:hAnsi="Lato" w:cs="Arial"/>
                          <w:sz w:val="18"/>
                          <w:szCs w:val="18"/>
                        </w:rPr>
                      </w:pPr>
                      <w:r w:rsidRPr="004B7EE6">
                        <w:rPr>
                          <w:rFonts w:ascii="Lato" w:hAnsi="Lato" w:cs="Arial"/>
                          <w:sz w:val="18"/>
                          <w:szCs w:val="18"/>
                        </w:rPr>
                        <w:t>Heart failure</w:t>
                      </w:r>
                    </w:p>
                    <w:p w14:paraId="362870D0" w14:textId="77777777" w:rsidR="00884B08" w:rsidRPr="004B7EE6" w:rsidRDefault="00884B08" w:rsidP="00884B08">
                      <w:pPr>
                        <w:pStyle w:val="ListParagraph"/>
                        <w:numPr>
                          <w:ilvl w:val="0"/>
                          <w:numId w:val="2"/>
                        </w:numPr>
                        <w:tabs>
                          <w:tab w:val="left" w:pos="270"/>
                          <w:tab w:val="left" w:pos="450"/>
                        </w:tabs>
                        <w:spacing w:after="0" w:line="194" w:lineRule="exact"/>
                        <w:ind w:hanging="720"/>
                        <w:rPr>
                          <w:rFonts w:ascii="Lato" w:hAnsi="Lato" w:cs="Arial"/>
                          <w:sz w:val="18"/>
                          <w:szCs w:val="18"/>
                        </w:rPr>
                      </w:pPr>
                      <w:r w:rsidRPr="004B7EE6">
                        <w:rPr>
                          <w:rFonts w:ascii="Lato" w:hAnsi="Lato" w:cs="Arial"/>
                          <w:sz w:val="18"/>
                          <w:szCs w:val="18"/>
                        </w:rPr>
                        <w:t>Pulmonary Hypertension</w:t>
                      </w:r>
                    </w:p>
                    <w:p w14:paraId="487CB9BF"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Angina/chest pain Class III</w:t>
                      </w:r>
                    </w:p>
                    <w:p w14:paraId="73EEBA96"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Cyanotic congenital heart disease</w:t>
                      </w:r>
                      <w:r w:rsidRPr="004B7EE6">
                        <w:rPr>
                          <w:rFonts w:ascii="Lato" w:hAnsi="Lato" w:cs="Arial"/>
                          <w:sz w:val="18"/>
                          <w:szCs w:val="18"/>
                        </w:rPr>
                        <w:tab/>
                        <w:t>NYHA I, II &amp; III</w:t>
                      </w:r>
                    </w:p>
                    <w:p w14:paraId="28790368"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Oxygen dependence at sea level</w:t>
                      </w:r>
                    </w:p>
                    <w:p w14:paraId="45846A72" w14:textId="77777777" w:rsidR="00884B08" w:rsidRPr="004B7EE6" w:rsidRDefault="00884B08" w:rsidP="00884B08">
                      <w:pPr>
                        <w:tabs>
                          <w:tab w:val="left" w:pos="270"/>
                        </w:tabs>
                        <w:spacing w:line="194" w:lineRule="exact"/>
                        <w:ind w:left="270" w:hanging="270"/>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Cystic fibrosis with SpO2 falls below 90 percent at sea level</w:t>
                      </w:r>
                    </w:p>
                    <w:p w14:paraId="03F48410"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Long-term oxygen requirements in</w:t>
                      </w:r>
                      <w:r w:rsidRPr="004B7EE6">
                        <w:rPr>
                          <w:rFonts w:ascii="Lato" w:hAnsi="Lato" w:cs="Arial"/>
                          <w:sz w:val="18"/>
                          <w:szCs w:val="18"/>
                        </w:rPr>
                        <w:br/>
                        <w:t xml:space="preserve"> </w:t>
                      </w:r>
                      <w:r w:rsidRPr="004B7EE6">
                        <w:rPr>
                          <w:rFonts w:ascii="Lato" w:hAnsi="Lato" w:cs="Arial"/>
                          <w:sz w:val="18"/>
                          <w:szCs w:val="18"/>
                        </w:rPr>
                        <w:tab/>
                        <w:t>the past six months</w:t>
                      </w:r>
                    </w:p>
                    <w:p w14:paraId="567B1BD3"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Muscular dystrophy</w:t>
                      </w:r>
                    </w:p>
                    <w:p w14:paraId="4BE74877" w14:textId="77777777" w:rsidR="00884B08" w:rsidRPr="004B7EE6" w:rsidRDefault="00884B08" w:rsidP="00884B08">
                      <w:pPr>
                        <w:tabs>
                          <w:tab w:val="left" w:pos="270"/>
                        </w:tabs>
                        <w:spacing w:after="120"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Kyphoscoliosis</w:t>
                      </w:r>
                    </w:p>
                    <w:p w14:paraId="02D3DCC5" w14:textId="77777777" w:rsidR="00884B08" w:rsidRPr="004B7EE6" w:rsidRDefault="00884B08" w:rsidP="00884B08">
                      <w:pPr>
                        <w:tabs>
                          <w:tab w:val="left" w:pos="270"/>
                        </w:tabs>
                        <w:spacing w:after="60" w:line="190" w:lineRule="exact"/>
                        <w:rPr>
                          <w:rFonts w:ascii="Lato" w:hAnsi="Lato" w:cs="Arial"/>
                          <w:b/>
                          <w:sz w:val="18"/>
                          <w:szCs w:val="18"/>
                        </w:rPr>
                      </w:pPr>
                      <w:r w:rsidRPr="004B7EE6">
                        <w:rPr>
                          <w:rFonts w:ascii="Lato" w:hAnsi="Lato" w:cs="Arial"/>
                          <w:b/>
                          <w:sz w:val="18"/>
                          <w:szCs w:val="18"/>
                        </w:rPr>
                        <w:t>Other Conditions at Risk:</w:t>
                      </w:r>
                    </w:p>
                    <w:p w14:paraId="14C91563"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Chronic liver disease</w:t>
                      </w:r>
                    </w:p>
                    <w:p w14:paraId="014623B4"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Heptopulmonary syndrome</w:t>
                      </w:r>
                    </w:p>
                    <w:p w14:paraId="7AD4655D"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End stage liver disease</w:t>
                      </w:r>
                    </w:p>
                    <w:p w14:paraId="41418ABC"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Chronic hepatitis</w:t>
                      </w:r>
                    </w:p>
                    <w:p w14:paraId="0A742D89"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Lymphangioleiomyomatosis</w:t>
                      </w:r>
                    </w:p>
                    <w:p w14:paraId="26038F14"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Hematology thromboembolic</w:t>
                      </w:r>
                      <w:r w:rsidRPr="004B7EE6">
                        <w:rPr>
                          <w:rFonts w:ascii="Lato" w:hAnsi="Lato" w:cs="Arial"/>
                          <w:sz w:val="18"/>
                          <w:szCs w:val="18"/>
                        </w:rPr>
                        <w:br/>
                        <w:t xml:space="preserve"> </w:t>
                      </w:r>
                      <w:r w:rsidRPr="004B7EE6">
                        <w:rPr>
                          <w:rFonts w:ascii="Lato" w:hAnsi="Lato" w:cs="Arial"/>
                          <w:sz w:val="18"/>
                          <w:szCs w:val="18"/>
                        </w:rPr>
                        <w:tab/>
                        <w:t>disease (blood clots)</w:t>
                      </w:r>
                    </w:p>
                    <w:p w14:paraId="7194AF7B"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Neoplasm</w:t>
                      </w:r>
                    </w:p>
                    <w:p w14:paraId="701CEAE1"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Obesity</w:t>
                      </w:r>
                    </w:p>
                    <w:p w14:paraId="206BBAD8"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Chronic venous insufficiency</w:t>
                      </w:r>
                    </w:p>
                    <w:p w14:paraId="5FEBA2BE"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Chronic heart disease</w:t>
                      </w:r>
                    </w:p>
                    <w:p w14:paraId="6DCF4EA7" w14:textId="77777777" w:rsidR="00884B08" w:rsidRPr="004B7EE6" w:rsidRDefault="00884B08" w:rsidP="00884B08">
                      <w:pPr>
                        <w:tabs>
                          <w:tab w:val="left" w:pos="270"/>
                        </w:tabs>
                        <w:spacing w:line="194" w:lineRule="exact"/>
                        <w:contextualSpacing/>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Sickle cell disease</w:t>
                      </w:r>
                    </w:p>
                    <w:p w14:paraId="450951A2" w14:textId="77777777" w:rsidR="00884B08" w:rsidRPr="004B7EE6" w:rsidRDefault="00884B08" w:rsidP="00884B08">
                      <w:pPr>
                        <w:tabs>
                          <w:tab w:val="left" w:pos="270"/>
                        </w:tabs>
                        <w:spacing w:line="194" w:lineRule="exact"/>
                        <w:contextualSpacing/>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Epilepsy</w:t>
                      </w:r>
                    </w:p>
                    <w:p w14:paraId="0D658487" w14:textId="0C311224" w:rsidR="00222AB8" w:rsidRDefault="002F4A8A" w:rsidP="002F4A8A">
                      <w:pPr>
                        <w:tabs>
                          <w:tab w:val="left" w:pos="270"/>
                        </w:tabs>
                        <w:spacing w:line="194" w:lineRule="exact"/>
                        <w:rPr>
                          <w:rFonts w:ascii="Lato" w:hAnsi="Lato" w:cs="Arial"/>
                          <w:sz w:val="18"/>
                          <w:szCs w:val="18"/>
                        </w:rPr>
                      </w:pPr>
                      <w:r w:rsidRPr="002F4A8A">
                        <w:rPr>
                          <w:rFonts w:ascii="Lato" w:hAnsi="Lato" w:cs="Arial"/>
                          <w:sz w:val="18"/>
                          <w:szCs w:val="18"/>
                        </w:rPr>
                        <w:t>•</w:t>
                      </w:r>
                      <w:r>
                        <w:rPr>
                          <w:rFonts w:ascii="Lato" w:hAnsi="Lato" w:cs="Arial"/>
                          <w:sz w:val="18"/>
                          <w:szCs w:val="18"/>
                        </w:rPr>
                        <w:t xml:space="preserve">   </w:t>
                      </w:r>
                      <w:bookmarkStart w:id="3" w:name="_GoBack"/>
                      <w:bookmarkEnd w:id="3"/>
                      <w:r w:rsidR="00884B08" w:rsidRPr="002F4A8A">
                        <w:rPr>
                          <w:rFonts w:ascii="Lato" w:hAnsi="Lato" w:cs="Arial"/>
                          <w:sz w:val="18"/>
                          <w:szCs w:val="18"/>
                        </w:rPr>
                        <w:t>Home-skilled nursing services</w:t>
                      </w:r>
                    </w:p>
                    <w:p w14:paraId="118D7C29" w14:textId="49F4D946" w:rsidR="00884B08" w:rsidRPr="002F4A8A" w:rsidRDefault="00222AB8" w:rsidP="002F4A8A">
                      <w:pPr>
                        <w:tabs>
                          <w:tab w:val="left" w:pos="270"/>
                        </w:tabs>
                        <w:spacing w:line="194" w:lineRule="exact"/>
                        <w:rPr>
                          <w:rFonts w:ascii="Lato" w:hAnsi="Lato" w:cs="Arial"/>
                          <w:sz w:val="18"/>
                          <w:szCs w:val="18"/>
                        </w:rPr>
                      </w:pPr>
                      <w:r>
                        <w:rPr>
                          <w:rFonts w:ascii="Lato" w:hAnsi="Lato" w:cs="Arial"/>
                          <w:sz w:val="18"/>
                          <w:szCs w:val="18"/>
                        </w:rPr>
                        <w:t xml:space="preserve">      </w:t>
                      </w:r>
                      <w:r w:rsidR="00884B08" w:rsidRPr="002F4A8A">
                        <w:rPr>
                          <w:rFonts w:ascii="Lato" w:hAnsi="Lato" w:cs="Arial"/>
                          <w:sz w:val="18"/>
                          <w:szCs w:val="18"/>
                        </w:rPr>
                        <w:t>required</w:t>
                      </w:r>
                    </w:p>
                    <w:p w14:paraId="7BE0EF3B" w14:textId="77777777" w:rsidR="00884B08" w:rsidRPr="004B7EE6" w:rsidRDefault="00884B08" w:rsidP="00884B08">
                      <w:pPr>
                        <w:spacing w:after="60" w:line="220" w:lineRule="exact"/>
                        <w:rPr>
                          <w:rFonts w:ascii="Lato" w:hAnsi="Lato" w:cs="Arial"/>
                          <w:b/>
                          <w:sz w:val="18"/>
                          <w:szCs w:val="18"/>
                        </w:rPr>
                      </w:pPr>
                      <w:r w:rsidRPr="004B7EE6">
                        <w:rPr>
                          <w:rFonts w:ascii="Lato" w:hAnsi="Lato" w:cs="Arial"/>
                          <w:b/>
                          <w:sz w:val="18"/>
                          <w:szCs w:val="18"/>
                        </w:rPr>
                        <w:t>Airline Specific Requirements for:</w:t>
                      </w:r>
                    </w:p>
                    <w:p w14:paraId="7F46AF6E"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 xml:space="preserve">CPAP </w:t>
                      </w:r>
                    </w:p>
                    <w:p w14:paraId="55C4F8AF"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Ventilator support</w:t>
                      </w:r>
                    </w:p>
                    <w:p w14:paraId="008536CE" w14:textId="77777777" w:rsidR="00884B08" w:rsidRPr="004B7EE6" w:rsidRDefault="00884B08" w:rsidP="00884B08">
                      <w:pPr>
                        <w:tabs>
                          <w:tab w:val="left" w:pos="270"/>
                        </w:tabs>
                        <w:spacing w:line="194" w:lineRule="exact"/>
                        <w:rPr>
                          <w:rFonts w:ascii="Lato" w:hAnsi="Lato" w:cs="Arial"/>
                          <w:sz w:val="18"/>
                          <w:szCs w:val="18"/>
                        </w:rPr>
                      </w:pPr>
                      <w:r w:rsidRPr="004B7EE6">
                        <w:rPr>
                          <w:rFonts w:ascii="Lato" w:hAnsi="Lato" w:cs="Arial"/>
                          <w:sz w:val="18"/>
                          <w:szCs w:val="18"/>
                        </w:rPr>
                        <w:t>•</w:t>
                      </w:r>
                      <w:r w:rsidRPr="004B7EE6">
                        <w:rPr>
                          <w:rFonts w:ascii="Lato" w:hAnsi="Lato" w:cs="Arial"/>
                          <w:sz w:val="18"/>
                          <w:szCs w:val="18"/>
                        </w:rPr>
                        <w:tab/>
                        <w:t>Controlled prescriptions</w:t>
                      </w:r>
                      <w:r w:rsidRPr="004B7EE6">
                        <w:rPr>
                          <w:rFonts w:ascii="Lato" w:hAnsi="Lato" w:cs="Arial"/>
                          <w:sz w:val="18"/>
                          <w:szCs w:val="18"/>
                        </w:rPr>
                        <w:br/>
                        <w:t>•</w:t>
                      </w:r>
                      <w:r w:rsidRPr="004B7EE6">
                        <w:rPr>
                          <w:rFonts w:ascii="Lato" w:hAnsi="Lato" w:cs="Arial"/>
                          <w:sz w:val="18"/>
                          <w:szCs w:val="18"/>
                        </w:rPr>
                        <w:tab/>
                        <w:t>Panic disorder</w:t>
                      </w:r>
                    </w:p>
                    <w:p w14:paraId="11943F86" w14:textId="5E52A0C6" w:rsidR="00884B08" w:rsidRPr="002F4A8A" w:rsidRDefault="002F4A8A" w:rsidP="002F4A8A">
                      <w:pPr>
                        <w:tabs>
                          <w:tab w:val="left" w:pos="270"/>
                        </w:tabs>
                        <w:spacing w:line="194" w:lineRule="exact"/>
                        <w:rPr>
                          <w:rFonts w:ascii="Lato" w:hAnsi="Lato" w:cs="Arial"/>
                          <w:sz w:val="18"/>
                          <w:szCs w:val="18"/>
                        </w:rPr>
                      </w:pPr>
                      <w:r w:rsidRPr="004B7EE6">
                        <w:rPr>
                          <w:rFonts w:ascii="Lato" w:hAnsi="Lato" w:cs="Arial"/>
                          <w:sz w:val="18"/>
                          <w:szCs w:val="18"/>
                        </w:rPr>
                        <w:t>•</w:t>
                      </w:r>
                      <w:r>
                        <w:rPr>
                          <w:rFonts w:ascii="Lato" w:hAnsi="Lato" w:cs="Arial"/>
                          <w:sz w:val="18"/>
                          <w:szCs w:val="18"/>
                        </w:rPr>
                        <w:t xml:space="preserve">   </w:t>
                      </w:r>
                      <w:r w:rsidR="00884B08" w:rsidRPr="002F4A8A">
                        <w:rPr>
                          <w:rFonts w:ascii="Lato" w:hAnsi="Lato" w:cs="Arial"/>
                          <w:sz w:val="18"/>
                          <w:szCs w:val="18"/>
                        </w:rPr>
                        <w:t>Sitting upright</w:t>
                      </w:r>
                    </w:p>
                  </w:txbxContent>
                </v:textbox>
                <w10:wrap type="square"/>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1EF2E3C5" wp14:editId="08741596">
                <wp:simplePos x="0" y="0"/>
                <wp:positionH relativeFrom="column">
                  <wp:posOffset>-466725</wp:posOffset>
                </wp:positionH>
                <wp:positionV relativeFrom="paragraph">
                  <wp:posOffset>2136775</wp:posOffset>
                </wp:positionV>
                <wp:extent cx="685800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8580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79CD4B" w14:textId="77777777" w:rsidR="00884B08" w:rsidRPr="004B7EE6" w:rsidRDefault="00884B08" w:rsidP="00884B08">
                            <w:pPr>
                              <w:jc w:val="center"/>
                              <w:rPr>
                                <w:rFonts w:ascii="Lato" w:hAnsi="Lato" w:cs="Arial"/>
                                <w:b/>
                                <w:color w:val="FFFFFF" w:themeColor="background1"/>
                              </w:rPr>
                            </w:pPr>
                            <w:r w:rsidRPr="004B7EE6">
                              <w:rPr>
                                <w:rFonts w:ascii="Lato" w:hAnsi="Lato" w:cs="Arial"/>
                                <w:b/>
                                <w:color w:val="FFFFFF" w:themeColor="background1"/>
                              </w:rPr>
                              <w:t xml:space="preserve">CURRENT RECOMMENDATIONS FROM EXPERTS IN AVIATION MEDICINE: </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anchor>
            </w:drawing>
          </mc:Choice>
          <mc:Fallback>
            <w:pict>
              <v:shape w14:anchorId="1EF2E3C5" id="Text Box 14" o:spid="_x0000_s1034" type="#_x0000_t202" style="position:absolute;margin-left:-36.75pt;margin-top:168.25pt;width:540pt;height:1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" filled="f" stroked="f">
                <v:textbox inset=",0">
                  <w:txbxContent>
                    <w:p w14:paraId="3979CD4B" w14:textId="77777777" w:rsidR="00884B08" w:rsidRPr="004B7EE6" w:rsidRDefault="00884B08" w:rsidP="00884B08">
                      <w:pPr>
                        <w:jc w:val="center"/>
                        <w:rPr>
                          <w:rFonts w:ascii="Lato" w:hAnsi="Lato" w:cs="Arial"/>
                          <w:b/>
                          <w:color w:val="FFFFFF" w:themeColor="background1"/>
                        </w:rPr>
                      </w:pPr>
                      <w:r w:rsidRPr="004B7EE6">
                        <w:rPr>
                          <w:rFonts w:ascii="Lato" w:hAnsi="Lato" w:cs="Arial"/>
                          <w:b/>
                          <w:color w:val="FFFFFF" w:themeColor="background1"/>
                        </w:rPr>
                        <w:t xml:space="preserve">CURRENT RECOMMENDATIONS FROM EXPERTS IN AVIATION MEDICINE: </w:t>
                      </w:r>
                    </w:p>
                  </w:txbxContent>
                </v:textbox>
                <w10:wrap type="square"/>
              </v:shape>
            </w:pict>
          </mc:Fallback>
        </mc:AlternateContent>
      </w:r>
      <w:r>
        <w:rPr>
          <w:noProof/>
        </w:rPr>
        <w:drawing>
          <wp:anchor distT="0" distB="0" distL="114300" distR="114300" simplePos="0" relativeHeight="251682816" behindDoc="1" locked="0" layoutInCell="1" allowOverlap="1" wp14:anchorId="2ACA942F" wp14:editId="4F78A48A">
            <wp:simplePos x="0" y="0"/>
            <wp:positionH relativeFrom="column">
              <wp:posOffset>-914400</wp:posOffset>
            </wp:positionH>
            <wp:positionV relativeFrom="paragraph">
              <wp:posOffset>-628650</wp:posOffset>
            </wp:positionV>
            <wp:extent cx="7772400" cy="1005844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 Travel Fac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4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83840" behindDoc="0" locked="0" layoutInCell="1" allowOverlap="1" wp14:anchorId="4A3FF711" wp14:editId="2569D840">
                <wp:simplePos x="0" y="0"/>
                <wp:positionH relativeFrom="column">
                  <wp:posOffset>-466725</wp:posOffset>
                </wp:positionH>
                <wp:positionV relativeFrom="paragraph">
                  <wp:posOffset>194945</wp:posOffset>
                </wp:positionV>
                <wp:extent cx="6858000" cy="1678305"/>
                <wp:effectExtent l="0" t="0" r="0" b="23495"/>
                <wp:wrapSquare wrapText="bothSides"/>
                <wp:docPr id="12" name="Text Box 12"/>
                <wp:cNvGraphicFramePr/>
                <a:graphic xmlns:a="http://schemas.openxmlformats.org/drawingml/2006/main">
                  <a:graphicData uri="http://schemas.microsoft.com/office/word/2010/wordprocessingShape">
                    <wps:wsp>
                      <wps:cNvSpPr txBox="1"/>
                      <wps:spPr>
                        <a:xfrm>
                          <a:off x="0" y="0"/>
                          <a:ext cx="6858000" cy="16783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55C47B" w14:textId="77777777" w:rsidR="00884B08" w:rsidRPr="004B7EE6" w:rsidRDefault="00884B08" w:rsidP="00884B08">
                            <w:pPr>
                              <w:spacing w:after="240" w:line="280" w:lineRule="exact"/>
                              <w:rPr>
                                <w:rFonts w:ascii="Lato" w:hAnsi="Lato" w:cs="Arial"/>
                              </w:rPr>
                            </w:pPr>
                            <w:r w:rsidRPr="004B7EE6">
                              <w:rPr>
                                <w:rFonts w:ascii="Lato" w:hAnsi="Lato" w:cs="Arial"/>
                                <w:b/>
                                <w:color w:val="006BB6"/>
                              </w:rPr>
                              <w:t>Overview:</w:t>
                            </w:r>
                            <w:r w:rsidRPr="004B7EE6">
                              <w:rPr>
                                <w:rFonts w:ascii="Lato" w:hAnsi="Lato" w:cs="Arial"/>
                              </w:rPr>
                              <w:br/>
                              <w:t>T</w:t>
                            </w:r>
                            <w:r w:rsidRPr="004B7EE6">
                              <w:rPr>
                                <w:rFonts w:ascii="Lato" w:hAnsi="Lato" w:cs="Arial"/>
                                <w:sz w:val="20"/>
                              </w:rPr>
                              <w:t>he cabin of a commercial aircraft at cruising altitude is not pressurized to sea level. Most are pressurized to 8,000 feet of altitude. This is the equivalent to standing at the top of Mount Olympus. In addition to the stressors of navigating a busy airport terminal, security line, and boarding area, many wish children have specific health concerns affected by air travel. Careful consideration should be given to the effects of low barometric pressure (causing a 33-percent expansion of gas), low oxygen environment (16 percent oxygen in cabin air rather than 21 percent at sea level), low humidity and lack of mobility, and how these conditions will affect the wish child for several hours while in an airplane. The duration of the flight is of significant importance. The longer the flight, the more environmental factors will contribute to the child’s health during and up to 48 hours following the flight.</w:t>
                            </w:r>
                          </w:p>
                        </w:txbxContent>
                      </wps:txbx>
                      <wps:bodyPr rot="0" spcFirstLastPara="0" vertOverflow="overflow" horzOverflow="overflow" vert="horz" wrap="square" lIns="2" tIns="27432"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FF711" id="Text Box 12" o:spid="_x0000_s1035" type="#_x0000_t202" style="position:absolute;margin-left:-36.75pt;margin-top:15.35pt;width:540pt;height:13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" filled="f" stroked="f">
                <v:textbox inset="6e-5mm,2.16pt,0,0">
                  <w:txbxContent>
                    <w:p w14:paraId="7F55C47B" w14:textId="77777777" w:rsidR="00884B08" w:rsidRPr="004B7EE6" w:rsidRDefault="00884B08" w:rsidP="00884B08">
                      <w:pPr>
                        <w:spacing w:after="240" w:line="280" w:lineRule="exact"/>
                        <w:rPr>
                          <w:rFonts w:ascii="Lato" w:hAnsi="Lato" w:cs="Arial"/>
                        </w:rPr>
                      </w:pPr>
                      <w:r w:rsidRPr="004B7EE6">
                        <w:rPr>
                          <w:rFonts w:ascii="Lato" w:hAnsi="Lato" w:cs="Arial"/>
                          <w:b/>
                          <w:color w:val="006BB6"/>
                        </w:rPr>
                        <w:t>Overview:</w:t>
                      </w:r>
                      <w:r w:rsidRPr="004B7EE6">
                        <w:rPr>
                          <w:rFonts w:ascii="Lato" w:hAnsi="Lato" w:cs="Arial"/>
                        </w:rPr>
                        <w:br/>
                        <w:t>T</w:t>
                      </w:r>
                      <w:r w:rsidRPr="004B7EE6">
                        <w:rPr>
                          <w:rFonts w:ascii="Lato" w:hAnsi="Lato" w:cs="Arial"/>
                          <w:sz w:val="20"/>
                        </w:rPr>
                        <w:t>he cabin of a commercial aircraft at cruising altitude is not pressurized to sea level. Most are pressurized to 8,000 feet of altitude. This is the equivalent to standing at the top of Mount Olympus. In addition to the stressors of navigating a busy airport terminal, security line, and boarding area, many wish children have specific health concerns affected by air travel. Careful consideration should be given to the effects of low barometric pressure (causing a 33-percent expansion of gas), low oxygen environment (16 percent oxygen in cabin air rather than 21 percent at sea level), low humidity and lack of mobility, and how these conditions will affect the wish child for several hours while in an airplane. The duration of the flight is of significant importance. The longer the flight, the more environmental factors will contribute to the child’s health during and up to 48 hours following the flight.</w:t>
                      </w:r>
                    </w:p>
                  </w:txbxContent>
                </v:textbox>
                <w10:wrap type="square"/>
              </v:shape>
            </w:pict>
          </mc:Fallback>
        </mc:AlternateContent>
      </w:r>
      <w:r>
        <w:rPr>
          <w:rFonts w:hint="eastAsia"/>
          <w:noProof/>
        </w:rPr>
        <mc:AlternateContent>
          <mc:Choice Requires="wps">
            <w:drawing>
              <wp:anchor distT="0" distB="0" distL="114300" distR="114300" simplePos="0" relativeHeight="251684864" behindDoc="0" locked="0" layoutInCell="1" allowOverlap="1" wp14:anchorId="0A378748" wp14:editId="1D8084C5">
                <wp:simplePos x="0" y="0"/>
                <wp:positionH relativeFrom="column">
                  <wp:posOffset>79375</wp:posOffset>
                </wp:positionH>
                <wp:positionV relativeFrom="paragraph">
                  <wp:posOffset>-383540</wp:posOffset>
                </wp:positionV>
                <wp:extent cx="6096000" cy="533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96000" cy="533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5F8EFF" w14:textId="77777777" w:rsidR="00884B08" w:rsidRPr="004B7EE6" w:rsidRDefault="00884B08" w:rsidP="004B7EE6">
                            <w:pPr>
                              <w:jc w:val="center"/>
                              <w:rPr>
                                <w:rFonts w:ascii="Lato" w:hAnsi="Lato" w:cs="Arial"/>
                                <w:b/>
                                <w:color w:val="006FBA"/>
                                <w:sz w:val="60"/>
                                <w:szCs w:val="60"/>
                              </w:rPr>
                            </w:pPr>
                            <w:r w:rsidRPr="004B7EE6">
                              <w:rPr>
                                <w:rFonts w:ascii="Lato" w:hAnsi="Lato" w:cs="Arial"/>
                                <w:b/>
                                <w:color w:val="006FBA"/>
                                <w:sz w:val="60"/>
                                <w:szCs w:val="60"/>
                              </w:rPr>
                              <w:t xml:space="preserve">Is Your Patient </w:t>
                            </w:r>
                            <w:r w:rsidRPr="004B7EE6">
                              <w:rPr>
                                <w:rFonts w:ascii="Lato" w:hAnsi="Lato" w:cs="Arial"/>
                                <w:b/>
                                <w:i/>
                                <w:color w:val="7DCEF1"/>
                                <w:sz w:val="60"/>
                                <w:szCs w:val="60"/>
                              </w:rPr>
                              <w:t>Safe to Fly?</w:t>
                            </w:r>
                          </w:p>
                          <w:p w14:paraId="24FD8283" w14:textId="77777777" w:rsidR="00884B08" w:rsidRPr="004B7EE6" w:rsidRDefault="00884B08" w:rsidP="004B7EE6">
                            <w:pPr>
                              <w:jc w:val="center"/>
                              <w:rPr>
                                <w:rFonts w:ascii="Lato" w:hAnsi="Lato"/>
                              </w:rPr>
                            </w:pPr>
                          </w:p>
                          <w:p w14:paraId="2C84A612" w14:textId="77777777" w:rsidR="00884B08" w:rsidRPr="004B7EE6" w:rsidRDefault="00884B08" w:rsidP="004B7EE6">
                            <w:pPr>
                              <w:jc w:val="center"/>
                              <w:rPr>
                                <w:rFonts w:ascii="Lato" w:hAnsi="La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78748" id="Text Box 17" o:spid="_x0000_s1036" type="#_x0000_t202" style="position:absolute;margin-left:6.25pt;margin-top:-30.2pt;width:480pt;height:4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" filled="f" stroked="f">
                <v:textbox>
                  <w:txbxContent>
                    <w:p w14:paraId="185F8EFF" w14:textId="77777777" w:rsidR="00884B08" w:rsidRPr="004B7EE6" w:rsidRDefault="00884B08" w:rsidP="004B7EE6">
                      <w:pPr>
                        <w:jc w:val="center"/>
                        <w:rPr>
                          <w:rFonts w:ascii="Lato" w:hAnsi="Lato" w:cs="Arial"/>
                          <w:b/>
                          <w:color w:val="006FBA"/>
                          <w:sz w:val="60"/>
                          <w:szCs w:val="60"/>
                        </w:rPr>
                      </w:pPr>
                      <w:r w:rsidRPr="004B7EE6">
                        <w:rPr>
                          <w:rFonts w:ascii="Lato" w:hAnsi="Lato" w:cs="Arial"/>
                          <w:b/>
                          <w:color w:val="006FBA"/>
                          <w:sz w:val="60"/>
                          <w:szCs w:val="60"/>
                        </w:rPr>
                        <w:t xml:space="preserve">Is Your Patient </w:t>
                      </w:r>
                      <w:r w:rsidRPr="004B7EE6">
                        <w:rPr>
                          <w:rFonts w:ascii="Lato" w:hAnsi="Lato" w:cs="Arial"/>
                          <w:b/>
                          <w:i/>
                          <w:color w:val="7DCEF1"/>
                          <w:sz w:val="60"/>
                          <w:szCs w:val="60"/>
                        </w:rPr>
                        <w:t>Safe to Fly?</w:t>
                      </w:r>
                    </w:p>
                    <w:p w14:paraId="24FD8283" w14:textId="77777777" w:rsidR="00884B08" w:rsidRPr="004B7EE6" w:rsidRDefault="00884B08" w:rsidP="004B7EE6">
                      <w:pPr>
                        <w:jc w:val="center"/>
                        <w:rPr>
                          <w:rFonts w:ascii="Lato" w:hAnsi="Lato"/>
                        </w:rPr>
                      </w:pPr>
                    </w:p>
                    <w:p w14:paraId="2C84A612" w14:textId="77777777" w:rsidR="00884B08" w:rsidRPr="004B7EE6" w:rsidRDefault="00884B08" w:rsidP="004B7EE6">
                      <w:pPr>
                        <w:jc w:val="center"/>
                        <w:rPr>
                          <w:rFonts w:ascii="Lato" w:hAnsi="Lato"/>
                        </w:rPr>
                      </w:pPr>
                    </w:p>
                  </w:txbxContent>
                </v:textbox>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3A097D74" wp14:editId="56996505">
                <wp:simplePos x="0" y="0"/>
                <wp:positionH relativeFrom="column">
                  <wp:posOffset>-469900</wp:posOffset>
                </wp:positionH>
                <wp:positionV relativeFrom="paragraph">
                  <wp:posOffset>8409305</wp:posOffset>
                </wp:positionV>
                <wp:extent cx="6883400" cy="4648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883400" cy="464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C58F90" w14:textId="77777777" w:rsidR="00884B08" w:rsidRPr="002F4A8A" w:rsidRDefault="00884B08" w:rsidP="00884B08">
                            <w:pPr>
                              <w:jc w:val="center"/>
                              <w:rPr>
                                <w:rFonts w:ascii="Lato" w:hAnsi="Lato" w:cs="Arial"/>
                              </w:rPr>
                            </w:pPr>
                            <w:r w:rsidRPr="002F4A8A">
                              <w:rPr>
                                <w:rFonts w:ascii="Lato" w:hAnsi="Lato" w:cs="Arial"/>
                                <w:b/>
                                <w:color w:val="006BB6"/>
                              </w:rPr>
                              <w:t>For more in-depth information, please visit md.wish.org.</w:t>
                            </w:r>
                            <w:r w:rsidRPr="002F4A8A">
                              <w:rPr>
                                <w:rFonts w:ascii="Lato" w:hAnsi="Lato" w:cs="Arial"/>
                                <w:b/>
                              </w:rPr>
                              <w:br/>
                            </w:r>
                            <w:r w:rsidRPr="002F4A8A">
                              <w:rPr>
                                <w:rFonts w:ascii="Lato" w:hAnsi="Lato" w:cs="Arial"/>
                                <w:color w:val="808080" w:themeColor="background1" w:themeShade="80"/>
                                <w:sz w:val="18"/>
                                <w:szCs w:val="18"/>
                              </w:rPr>
                              <w:t>Resources: https://www.asma.org/publications/medical-publications-for-airline-travel/medical-considerations-for-airline-travel</w:t>
                            </w:r>
                          </w:p>
                        </w:txbxContent>
                      </wps:txbx>
                      <wps:bodyPr rot="0" spcFirstLastPara="0" vertOverflow="overflow" horzOverflow="overflow" vert="horz" wrap="square" lIns="0" tIns="9144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7D74" id="Text Box 13" o:spid="_x0000_s1037" type="#_x0000_t202" style="position:absolute;margin-left:-37pt;margin-top:662.15pt;width:542pt;height:3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" filled="f" stroked="f">
                <v:textbox inset="0,7.2pt">
                  <w:txbxContent>
                    <w:p w14:paraId="10C58F90" w14:textId="77777777" w:rsidR="00884B08" w:rsidRPr="002F4A8A" w:rsidRDefault="00884B08" w:rsidP="00884B08">
                      <w:pPr>
                        <w:jc w:val="center"/>
                        <w:rPr>
                          <w:rFonts w:ascii="Lato" w:hAnsi="Lato" w:cs="Arial"/>
                        </w:rPr>
                      </w:pPr>
                      <w:r w:rsidRPr="002F4A8A">
                        <w:rPr>
                          <w:rFonts w:ascii="Lato" w:hAnsi="Lato" w:cs="Arial"/>
                          <w:b/>
                          <w:color w:val="006BB6"/>
                        </w:rPr>
                        <w:t>For more in-depth information, please visit md.wish.org.</w:t>
                      </w:r>
                      <w:r w:rsidRPr="002F4A8A">
                        <w:rPr>
                          <w:rFonts w:ascii="Lato" w:hAnsi="Lato" w:cs="Arial"/>
                          <w:b/>
                        </w:rPr>
                        <w:br/>
                      </w:r>
                      <w:r w:rsidRPr="002F4A8A">
                        <w:rPr>
                          <w:rFonts w:ascii="Lato" w:hAnsi="Lato" w:cs="Arial"/>
                          <w:color w:val="808080" w:themeColor="background1" w:themeShade="80"/>
                          <w:sz w:val="18"/>
                          <w:szCs w:val="18"/>
                        </w:rPr>
                        <w:t>Resources: https://www.asma.org/publications/medical-publications-for-airline-travel/medical-considerations-for-airline-travel</w:t>
                      </w:r>
                    </w:p>
                  </w:txbxContent>
                </v:textbox>
                <w10:wrap type="square"/>
              </v:shape>
            </w:pict>
          </mc:Fallback>
        </mc:AlternateContent>
      </w:r>
    </w:p>
    <w:sectPr w:rsidR="0014473C" w:rsidSect="00F26FA0">
      <w:pgSz w:w="12240" w:h="15840"/>
      <w:pgMar w:top="135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28C90" w14:textId="77777777" w:rsidR="009A1D85" w:rsidRDefault="009A1D85">
      <w:r>
        <w:separator/>
      </w:r>
    </w:p>
  </w:endnote>
  <w:endnote w:type="continuationSeparator" w:id="0">
    <w:p w14:paraId="1BDA668A" w14:textId="77777777" w:rsidR="009A1D85" w:rsidRDefault="009A1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Futura Std Book">
    <w:altName w:val="Vrinda"/>
    <w:charset w:val="00"/>
    <w:family w:val="auto"/>
    <w:pitch w:val="variable"/>
    <w:sig w:usb0="00000003"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63B24" w14:textId="77777777" w:rsidR="009A1D85" w:rsidRDefault="009A1D85">
      <w:r>
        <w:separator/>
      </w:r>
    </w:p>
  </w:footnote>
  <w:footnote w:type="continuationSeparator" w:id="0">
    <w:p w14:paraId="52AC68B6" w14:textId="77777777" w:rsidR="009A1D85" w:rsidRDefault="009A1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35644"/>
    <w:multiLevelType w:val="hybridMultilevel"/>
    <w:tmpl w:val="E93E7AC2"/>
    <w:lvl w:ilvl="0" w:tplc="E9CA831A">
      <w:start w:val="1"/>
      <w:numFmt w:val="bullet"/>
      <w:lvlText w:val=""/>
      <w:lvlJc w:val="left"/>
      <w:pPr>
        <w:ind w:left="720" w:hanging="360"/>
      </w:pPr>
      <w:rPr>
        <w:rFonts w:ascii="Symbol" w:hAnsi="Symbol" w:hint="default"/>
        <w:sz w:val="1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EC44AC9"/>
    <w:multiLevelType w:val="hybridMultilevel"/>
    <w:tmpl w:val="875C7946"/>
    <w:lvl w:ilvl="0" w:tplc="9808F05C">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64F1730"/>
    <w:multiLevelType w:val="hybridMultilevel"/>
    <w:tmpl w:val="47A84C40"/>
    <w:lvl w:ilvl="0" w:tplc="A0FA1B86">
      <w:start w:val="1"/>
      <w:numFmt w:val="bullet"/>
      <w:lvlText w:val=""/>
      <w:lvlJc w:val="left"/>
      <w:pPr>
        <w:ind w:left="360" w:hanging="360"/>
      </w:pPr>
      <w:rPr>
        <w:rFonts w:ascii="Symbol" w:hAnsi="Symbol" w:hint="default"/>
        <w:sz w:val="1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76F97742"/>
    <w:multiLevelType w:val="hybridMultilevel"/>
    <w:tmpl w:val="C510B16E"/>
    <w:lvl w:ilvl="0" w:tplc="9DBA91A4">
      <w:numFmt w:val="bullet"/>
      <w:lvlText w:val="•"/>
      <w:lvlJc w:val="left"/>
      <w:pPr>
        <w:ind w:left="720" w:hanging="360"/>
      </w:pPr>
      <w:rPr>
        <w:rFonts w:ascii="Lato" w:eastAsia="Times New Roman" w:hAnsi="Lat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wtjQysTQxtTQxNDNW0lEKTi0uzszPAykwqwUAs+pASSwAAAA="/>
  </w:docVars>
  <w:rsids>
    <w:rsidRoot w:val="007F3552"/>
    <w:rsid w:val="000079DF"/>
    <w:rsid w:val="000104EE"/>
    <w:rsid w:val="00034F54"/>
    <w:rsid w:val="001051B0"/>
    <w:rsid w:val="00111C6B"/>
    <w:rsid w:val="00136D58"/>
    <w:rsid w:val="0014473C"/>
    <w:rsid w:val="001539CB"/>
    <w:rsid w:val="0016269F"/>
    <w:rsid w:val="001770C8"/>
    <w:rsid w:val="00182062"/>
    <w:rsid w:val="001A0CAD"/>
    <w:rsid w:val="00222AB8"/>
    <w:rsid w:val="002933B4"/>
    <w:rsid w:val="002C7D43"/>
    <w:rsid w:val="002F4A8A"/>
    <w:rsid w:val="002F7675"/>
    <w:rsid w:val="00315A9D"/>
    <w:rsid w:val="00321EFB"/>
    <w:rsid w:val="003A264E"/>
    <w:rsid w:val="003B7AF0"/>
    <w:rsid w:val="00445EAF"/>
    <w:rsid w:val="004B7EE6"/>
    <w:rsid w:val="004F78AF"/>
    <w:rsid w:val="00513D37"/>
    <w:rsid w:val="005A7E9E"/>
    <w:rsid w:val="005B2A34"/>
    <w:rsid w:val="005B594C"/>
    <w:rsid w:val="005B5D5F"/>
    <w:rsid w:val="006B7019"/>
    <w:rsid w:val="006C0E35"/>
    <w:rsid w:val="006E57C4"/>
    <w:rsid w:val="006F78E2"/>
    <w:rsid w:val="007473DE"/>
    <w:rsid w:val="0078347F"/>
    <w:rsid w:val="007A7340"/>
    <w:rsid w:val="007C2CD8"/>
    <w:rsid w:val="007F3552"/>
    <w:rsid w:val="00800B89"/>
    <w:rsid w:val="00816E5D"/>
    <w:rsid w:val="0083548B"/>
    <w:rsid w:val="008774B0"/>
    <w:rsid w:val="00884B08"/>
    <w:rsid w:val="00950059"/>
    <w:rsid w:val="00956CC6"/>
    <w:rsid w:val="00977D90"/>
    <w:rsid w:val="009800E0"/>
    <w:rsid w:val="00980CDE"/>
    <w:rsid w:val="00984E2C"/>
    <w:rsid w:val="009A1D85"/>
    <w:rsid w:val="009C1AFB"/>
    <w:rsid w:val="00A35856"/>
    <w:rsid w:val="00A37A04"/>
    <w:rsid w:val="00B11BB1"/>
    <w:rsid w:val="00B12346"/>
    <w:rsid w:val="00BC7615"/>
    <w:rsid w:val="00BE7D1F"/>
    <w:rsid w:val="00C13519"/>
    <w:rsid w:val="00C22791"/>
    <w:rsid w:val="00D465B8"/>
    <w:rsid w:val="00D5088F"/>
    <w:rsid w:val="00D51927"/>
    <w:rsid w:val="00D54D6B"/>
    <w:rsid w:val="00D829AE"/>
    <w:rsid w:val="00D87828"/>
    <w:rsid w:val="00DF0E15"/>
    <w:rsid w:val="00E06C87"/>
    <w:rsid w:val="00E37DB5"/>
    <w:rsid w:val="00EB1015"/>
    <w:rsid w:val="00EB2157"/>
    <w:rsid w:val="00F0390D"/>
    <w:rsid w:val="00F26FA0"/>
    <w:rsid w:val="00F6527C"/>
    <w:rsid w:val="00F65B57"/>
    <w:rsid w:val="00F81572"/>
    <w:rsid w:val="00FC0686"/>
    <w:rsid w:val="00FE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0D4E74D0"/>
  <w15:chartTrackingRefBased/>
  <w15:docId w15:val="{5F8DFFE2-485C-4A3D-8A40-C6B0112B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entury Schoolbook" w:hAnsi="Century Schoolbook"/>
      <w:sz w:val="24"/>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Century Gothic" w:hAnsi="Century Gothic"/>
      <w:b/>
      <w:sz w:val="18"/>
    </w:rPr>
  </w:style>
  <w:style w:type="paragraph" w:styleId="Footer">
    <w:name w:val="footer"/>
    <w:basedOn w:val="Normal"/>
    <w:pPr>
      <w:tabs>
        <w:tab w:val="center" w:pos="4320"/>
        <w:tab w:val="right" w:pos="8640"/>
      </w:tabs>
    </w:pPr>
    <w:rPr>
      <w:rFonts w:ascii="Times New Roman" w:hAnsi="Times New Roman"/>
    </w:rPr>
  </w:style>
  <w:style w:type="paragraph" w:styleId="Header">
    <w:name w:val="header"/>
    <w:basedOn w:val="Normal"/>
    <w:pPr>
      <w:tabs>
        <w:tab w:val="center" w:pos="4320"/>
        <w:tab w:val="right" w:pos="864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BodyText2">
    <w:name w:val="Body Text 2"/>
    <w:basedOn w:val="Normal"/>
    <w:pPr>
      <w:jc w:val="both"/>
    </w:pPr>
  </w:style>
  <w:style w:type="paragraph" w:styleId="BalloonText">
    <w:name w:val="Balloon Text"/>
    <w:basedOn w:val="Normal"/>
    <w:link w:val="BalloonTextChar"/>
    <w:rsid w:val="007473DE"/>
    <w:rPr>
      <w:rFonts w:ascii="Segoe UI" w:hAnsi="Segoe UI" w:cs="Segoe UI"/>
      <w:sz w:val="18"/>
      <w:szCs w:val="18"/>
    </w:rPr>
  </w:style>
  <w:style w:type="character" w:customStyle="1" w:styleId="BalloonTextChar">
    <w:name w:val="Balloon Text Char"/>
    <w:basedOn w:val="DefaultParagraphFont"/>
    <w:link w:val="BalloonText"/>
    <w:rsid w:val="007473DE"/>
    <w:rPr>
      <w:rFonts w:ascii="Segoe UI" w:hAnsi="Segoe UI" w:cs="Segoe UI"/>
      <w:sz w:val="18"/>
      <w:szCs w:val="18"/>
    </w:rPr>
  </w:style>
  <w:style w:type="paragraph" w:styleId="ListParagraph">
    <w:name w:val="List Paragraph"/>
    <w:basedOn w:val="Normal"/>
    <w:uiPriority w:val="34"/>
    <w:qFormat/>
    <w:rsid w:val="0014473C"/>
    <w:pPr>
      <w:spacing w:after="160" w:line="25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14473C"/>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4473C"/>
    <w:rPr>
      <w:color w:val="0563C1" w:themeColor="hyperlink"/>
      <w:u w:val="single"/>
    </w:rPr>
  </w:style>
  <w:style w:type="character" w:styleId="UnresolvedMention">
    <w:name w:val="Unresolved Mention"/>
    <w:basedOn w:val="DefaultParagraphFont"/>
    <w:uiPriority w:val="99"/>
    <w:semiHidden/>
    <w:unhideWhenUsed/>
    <w:rsid w:val="001447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67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gbrumblay\Desktop\On%20Deck\MAW%20Templates\Chapter%20Templates\Fax%20Cover%20Sheet%20(Confident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(Confidential).dot</Template>
  <TotalTime>11</TotalTime>
  <Pages>6</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Gene Brumblay</dc:creator>
  <cp:keywords/>
  <cp:lastModifiedBy>Vignesh Mariappan</cp:lastModifiedBy>
  <cp:revision>21</cp:revision>
  <cp:lastPrinted>2013-01-08T22:17:00Z</cp:lastPrinted>
  <dcterms:created xsi:type="dcterms:W3CDTF">2018-04-13T20:10:00Z</dcterms:created>
  <dcterms:modified xsi:type="dcterms:W3CDTF">2018-04-26T16:46:00Z</dcterms:modified>
</cp:coreProperties>
</file>